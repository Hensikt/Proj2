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064A" w14:textId="77777777" w:rsidR="006C27EC" w:rsidRPr="008F2700" w:rsidRDefault="00AB476B" w:rsidP="00A27BBA">
      <w:pPr>
        <w:pStyle w:val="Titel"/>
        <w:rPr>
          <w:rFonts w:ascii="Calibri" w:hAnsi="Calibri" w:cs="Calibri"/>
          <w:lang w:val="nl-NL"/>
        </w:rPr>
      </w:pPr>
      <w:r w:rsidRPr="008F2700">
        <w:rPr>
          <w:rFonts w:ascii="Calibri" w:hAnsi="Calibri" w:cs="Calibri"/>
          <w:lang w:val="nl-NL" w:eastAsia="en-GB"/>
        </w:rPr>
        <mc:AlternateContent>
          <mc:Choice Requires="wpg">
            <w:drawing>
              <wp:anchor distT="0" distB="0" distL="114300" distR="114300" simplePos="0" relativeHeight="251659264" behindDoc="1" locked="1" layoutInCell="1" allowOverlap="1" wp14:anchorId="333DFC85" wp14:editId="6C0D3F06">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1"/>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7533E4"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2"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FF3298" w:rsidRPr="008F2700">
        <w:rPr>
          <w:rFonts w:ascii="Calibri" w:hAnsi="Calibri" w:cs="Calibri"/>
          <w:lang w:val="nl-NL"/>
        </w:rPr>
        <w:t>Plan van aanpak tweede project</w:t>
      </w:r>
    </w:p>
    <w:p w14:paraId="56C01056" w14:textId="77777777" w:rsidR="00FF3298" w:rsidRPr="008F2700" w:rsidRDefault="00FF3298" w:rsidP="00FF3298">
      <w:pPr>
        <w:rPr>
          <w:rFonts w:ascii="Calibri" w:hAnsi="Calibri" w:cs="Calibri"/>
        </w:rPr>
      </w:pPr>
    </w:p>
    <w:p w14:paraId="213F89B6" w14:textId="77777777" w:rsidR="006C27EC" w:rsidRPr="008F2700" w:rsidRDefault="00FF3298" w:rsidP="00A27BBA">
      <w:pPr>
        <w:pStyle w:val="Kop1"/>
        <w:rPr>
          <w:rFonts w:ascii="Calibri" w:hAnsi="Calibri" w:cs="Calibri"/>
        </w:rPr>
      </w:pPr>
      <w:bookmarkStart w:id="0" w:name="_q8b6blsj00hl" w:colFirst="0" w:colLast="0"/>
      <w:bookmarkEnd w:id="0"/>
      <w:r w:rsidRPr="008F2700">
        <w:rPr>
          <w:rFonts w:ascii="Calibri" w:hAnsi="Calibri" w:cs="Calibri"/>
        </w:rPr>
        <w:t>Het project</w:t>
      </w:r>
    </w:p>
    <w:p w14:paraId="1D92D61F" w14:textId="46311549" w:rsidR="006C27EC" w:rsidRPr="008F2700" w:rsidRDefault="00AB42B0" w:rsidP="00AE53AB">
      <w:pPr>
        <w:pStyle w:val="controlelijst"/>
        <w:rPr>
          <w:rFonts w:ascii="Calibri" w:hAnsi="Calibri" w:cs="Calibri"/>
        </w:rPr>
      </w:pPr>
      <w:sdt>
        <w:sdtPr>
          <w:rPr>
            <w:rFonts w:ascii="Calibri" w:hAnsi="Calibri" w:cs="Calibri"/>
            <w:color w:val="79C24D" w:themeColor="accent1"/>
          </w:rPr>
          <w:id w:val="680402330"/>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2A0996" w:rsidRPr="008F2700">
        <w:rPr>
          <w:rFonts w:ascii="Calibri" w:hAnsi="Calibri" w:cs="Calibri"/>
          <w:lang w:bidi="nl-NL"/>
        </w:rPr>
        <w:tab/>
      </w:r>
      <w:r w:rsidR="00FF3298" w:rsidRPr="008F2700">
        <w:rPr>
          <w:rFonts w:ascii="Calibri" w:hAnsi="Calibri" w:cs="Calibri"/>
          <w:lang w:bidi="nl-NL"/>
        </w:rPr>
        <w:t xml:space="preserve">De titel van de site is: </w:t>
      </w:r>
      <w:r w:rsidR="004F2E68">
        <w:rPr>
          <w:rFonts w:ascii="Calibri" w:hAnsi="Calibri" w:cs="Calibri"/>
          <w:lang w:bidi="nl-NL"/>
        </w:rPr>
        <w:t>cardGame</w:t>
      </w:r>
      <w:r w:rsidR="00FF3298" w:rsidRPr="008F2700">
        <w:rPr>
          <w:rFonts w:ascii="Calibri" w:hAnsi="Calibri" w:cs="Calibri"/>
          <w:lang w:bidi="nl-NL"/>
        </w:rPr>
        <w:t>.html.</w:t>
      </w:r>
      <w:r w:rsidR="002A0996" w:rsidRPr="008F2700">
        <w:rPr>
          <w:rFonts w:ascii="Calibri" w:hAnsi="Calibri" w:cs="Calibri"/>
          <w:lang w:bidi="nl-NL"/>
        </w:rPr>
        <w:t xml:space="preserve"> </w:t>
      </w:r>
    </w:p>
    <w:p w14:paraId="252D3649" w14:textId="77777777" w:rsidR="006C27EC" w:rsidRPr="008F2700" w:rsidRDefault="00AB42B0" w:rsidP="00F06AF6">
      <w:pPr>
        <w:pStyle w:val="controlelijst"/>
        <w:rPr>
          <w:rFonts w:ascii="Calibri" w:hAnsi="Calibri" w:cs="Calibri"/>
        </w:rPr>
      </w:pPr>
      <w:sdt>
        <w:sdtPr>
          <w:rPr>
            <w:rFonts w:ascii="Calibri" w:hAnsi="Calibri" w:cs="Calibri"/>
            <w:color w:val="79C24D" w:themeColor="accent1"/>
          </w:rPr>
          <w:id w:val="-398515003"/>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 xml:space="preserve">Bestandsnaam van dit document: Plan van aanpak. </w:t>
      </w:r>
    </w:p>
    <w:p w14:paraId="52884BE3" w14:textId="77777777" w:rsidR="006C27EC" w:rsidRPr="008F2700" w:rsidRDefault="00AB42B0" w:rsidP="0081053B">
      <w:pPr>
        <w:pStyle w:val="controlelijst"/>
        <w:rPr>
          <w:rFonts w:ascii="Calibri" w:hAnsi="Calibri" w:cs="Calibri"/>
        </w:rPr>
      </w:pPr>
      <w:sdt>
        <w:sdtPr>
          <w:rPr>
            <w:rFonts w:ascii="Calibri" w:hAnsi="Calibri" w:cs="Calibri"/>
            <w:color w:val="79C24D" w:themeColor="accent1"/>
          </w:rPr>
          <w:id w:val="-477920844"/>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w:t>
      </w:r>
      <w:r w:rsidR="00A55E18" w:rsidRPr="008F2700">
        <w:rPr>
          <w:rFonts w:ascii="Calibri" w:hAnsi="Calibri" w:cs="Calibri"/>
          <w:lang w:bidi="nl-NL"/>
        </w:rPr>
        <w:t>men</w:t>
      </w:r>
      <w:r w:rsidR="00FF3298" w:rsidRPr="008F2700">
        <w:rPr>
          <w:rFonts w:ascii="Calibri" w:hAnsi="Calibri" w:cs="Calibri"/>
          <w:lang w:bidi="nl-NL"/>
        </w:rPr>
        <w:t>: Ian Hartog en Bjørn Emmaneel.</w:t>
      </w:r>
    </w:p>
    <w:p w14:paraId="51D4143D" w14:textId="77777777" w:rsidR="006C27EC" w:rsidRPr="008F2700" w:rsidRDefault="00AB42B0" w:rsidP="0081053B">
      <w:pPr>
        <w:pStyle w:val="controlelijst"/>
        <w:rPr>
          <w:rFonts w:ascii="Calibri" w:hAnsi="Calibri" w:cs="Calibri"/>
        </w:rPr>
      </w:pPr>
      <w:sdt>
        <w:sdtPr>
          <w:rPr>
            <w:rFonts w:ascii="Calibri" w:hAnsi="Calibri" w:cs="Calibri"/>
            <w:color w:val="79C24D" w:themeColor="accent1"/>
          </w:rPr>
          <w:id w:val="1094060696"/>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Naam opdrachtgever: Mediacollege Amsterdam</w:t>
      </w:r>
    </w:p>
    <w:p w14:paraId="50193AA8" w14:textId="77777777" w:rsidR="00A55E18" w:rsidRPr="008F2700" w:rsidRDefault="00AB42B0" w:rsidP="00A55E18">
      <w:pPr>
        <w:pStyle w:val="controlelijst"/>
        <w:rPr>
          <w:rFonts w:ascii="Calibri" w:hAnsi="Calibri" w:cs="Calibri"/>
          <w:lang w:bidi="nl-NL"/>
        </w:rPr>
      </w:pPr>
      <w:sdt>
        <w:sdtPr>
          <w:rPr>
            <w:rFonts w:ascii="Calibri" w:hAnsi="Calibri" w:cs="Calibri"/>
            <w:color w:val="79C24D" w:themeColor="accent1"/>
          </w:rPr>
          <w:id w:val="-113364179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8B0457" w:rsidRPr="008F2700">
        <w:rPr>
          <w:rFonts w:ascii="Calibri" w:hAnsi="Calibri" w:cs="Calibri"/>
          <w:lang w:bidi="nl-NL"/>
        </w:rPr>
        <w:tab/>
      </w:r>
      <w:r w:rsidR="00FF3298" w:rsidRPr="008F2700">
        <w:rPr>
          <w:rFonts w:ascii="Calibri" w:hAnsi="Calibri" w:cs="Calibri"/>
          <w:lang w:bidi="nl-NL"/>
        </w:rPr>
        <w:t>Datum opgesteld: 27-11-2018.</w:t>
      </w:r>
    </w:p>
    <w:p w14:paraId="72EC1858" w14:textId="77777777" w:rsidR="00A55E18" w:rsidRPr="008F2700" w:rsidRDefault="00AB42B0" w:rsidP="00A55E18">
      <w:pPr>
        <w:pStyle w:val="controlelijst"/>
        <w:rPr>
          <w:rFonts w:ascii="Calibri" w:hAnsi="Calibri" w:cs="Calibri"/>
          <w:lang w:bidi="nl-NL"/>
        </w:rPr>
      </w:pPr>
      <w:sdt>
        <w:sdtPr>
          <w:rPr>
            <w:rFonts w:ascii="Calibri" w:hAnsi="Calibri" w:cs="Calibri"/>
            <w:color w:val="79C24D" w:themeColor="accent1"/>
          </w:rPr>
          <w:id w:val="-830679378"/>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ab/>
        <w:t>Namen van de auteurs: Ian Hartog en Bjørn Emmaneel.</w:t>
      </w:r>
    </w:p>
    <w:p w14:paraId="666ED596" w14:textId="77777777" w:rsidR="00A55E18" w:rsidRPr="008F2700" w:rsidRDefault="00AB42B0" w:rsidP="00A55E18">
      <w:pPr>
        <w:pStyle w:val="controlelijst"/>
        <w:ind w:left="0" w:firstLine="0"/>
        <w:rPr>
          <w:rFonts w:ascii="Calibri" w:hAnsi="Calibri" w:cs="Calibri"/>
          <w:lang w:bidi="nl-NL"/>
        </w:rPr>
      </w:pPr>
      <w:sdt>
        <w:sdtPr>
          <w:rPr>
            <w:rFonts w:ascii="Calibri" w:hAnsi="Calibri" w:cs="Calibri"/>
            <w:color w:val="79C24D" w:themeColor="accent1"/>
          </w:rPr>
          <w:id w:val="-68913867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 xml:space="preserve">  Contactgegevens: </w:t>
      </w:r>
      <w:hyperlink r:id="rId13" w:history="1">
        <w:r w:rsidR="00A55E18" w:rsidRPr="008F2700">
          <w:rPr>
            <w:rStyle w:val="Hyperlink"/>
            <w:rFonts w:ascii="Calibri" w:hAnsi="Calibri" w:cs="Calibri"/>
            <w:lang w:bidi="nl-NL"/>
          </w:rPr>
          <w:t>26035@ma-web.nl</w:t>
        </w:r>
      </w:hyperlink>
      <w:r w:rsidR="00A55E18" w:rsidRPr="008F2700">
        <w:rPr>
          <w:rFonts w:ascii="Calibri" w:hAnsi="Calibri" w:cs="Calibri"/>
          <w:lang w:bidi="nl-NL"/>
        </w:rPr>
        <w:t xml:space="preserve"> en </w:t>
      </w:r>
      <w:hyperlink r:id="rId14" w:history="1">
        <w:r w:rsidR="00A55E18" w:rsidRPr="008F2700">
          <w:rPr>
            <w:rStyle w:val="Hyperlink"/>
            <w:rFonts w:ascii="Calibri" w:hAnsi="Calibri" w:cs="Calibri"/>
            <w:lang w:bidi="nl-NL"/>
          </w:rPr>
          <w:t>27728@ma-web.nl</w:t>
        </w:r>
      </w:hyperlink>
      <w:r w:rsidR="00A55E18" w:rsidRPr="008F2700">
        <w:rPr>
          <w:rFonts w:ascii="Calibri" w:hAnsi="Calibri" w:cs="Calibri"/>
          <w:lang w:bidi="nl-NL"/>
        </w:rPr>
        <w:t xml:space="preserve">. </w:t>
      </w:r>
    </w:p>
    <w:p w14:paraId="4504D1CE" w14:textId="77777777" w:rsidR="00A55E18" w:rsidRPr="008F2700" w:rsidRDefault="00A55E18" w:rsidP="00A55E18">
      <w:pPr>
        <w:pStyle w:val="controlelijst"/>
        <w:rPr>
          <w:rFonts w:ascii="Calibri" w:hAnsi="Calibri" w:cs="Calibri"/>
        </w:rPr>
      </w:pPr>
    </w:p>
    <w:p w14:paraId="64F19E68" w14:textId="77777777" w:rsidR="00A55E18" w:rsidRPr="008F2700" w:rsidRDefault="00A55E18" w:rsidP="0081053B">
      <w:pPr>
        <w:pStyle w:val="controlelijst"/>
        <w:rPr>
          <w:rFonts w:ascii="Calibri" w:hAnsi="Calibri" w:cs="Calibri"/>
        </w:rPr>
      </w:pPr>
      <w:bookmarkStart w:id="1" w:name="_lyrp6qhzrgl" w:colFirst="0" w:colLast="0"/>
      <w:bookmarkEnd w:id="1"/>
    </w:p>
    <w:p w14:paraId="2456DC11" w14:textId="77777777" w:rsidR="00A55E18" w:rsidRPr="008F2700" w:rsidRDefault="00A55E18">
      <w:pPr>
        <w:spacing w:before="0" w:after="0" w:line="276" w:lineRule="auto"/>
        <w:rPr>
          <w:rFonts w:ascii="Calibri" w:hAnsi="Calibri" w:cs="Calibri"/>
        </w:rPr>
      </w:pPr>
      <w:r w:rsidRPr="008F2700">
        <w:rPr>
          <w:rFonts w:ascii="Calibri" w:hAnsi="Calibri" w:cs="Calibri"/>
        </w:rPr>
        <w:br w:type="page"/>
      </w:r>
    </w:p>
    <w:p w14:paraId="33453B50" w14:textId="49279442" w:rsidR="006C27EC" w:rsidRPr="008F2700" w:rsidRDefault="00A55E18" w:rsidP="0081053B">
      <w:pPr>
        <w:pStyle w:val="controlelijst"/>
        <w:rPr>
          <w:rFonts w:ascii="Calibri" w:hAnsi="Calibri" w:cs="Calibri"/>
          <w:sz w:val="32"/>
          <w:szCs w:val="32"/>
        </w:rPr>
      </w:pPr>
      <w:r w:rsidRPr="008F2700">
        <w:rPr>
          <w:rFonts w:ascii="Calibri" w:hAnsi="Calibri" w:cs="Calibri"/>
          <w:sz w:val="32"/>
          <w:szCs w:val="32"/>
        </w:rPr>
        <w:lastRenderedPageBreak/>
        <w:t>Voorwoord</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4574C" w:rsidRPr="008F2700">
        <w:rPr>
          <w:rFonts w:ascii="Calibri" w:hAnsi="Calibri" w:cs="Calibri"/>
          <w:sz w:val="32"/>
          <w:szCs w:val="32"/>
        </w:rPr>
        <w:t>3</w:t>
      </w:r>
    </w:p>
    <w:p w14:paraId="02013C51" w14:textId="55842303"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Inleiding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04739126" w14:textId="151BBFBF"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Doelstelling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6094083E" w14:textId="432A63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Doelgroep</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2A0D0E27" w14:textId="2E5E515D"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definitie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51E4BE57" w14:textId="2DB0D2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Definitie done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4F66F715" w14:textId="2482DB66"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aanpak</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3C21B48D" w14:textId="18974D2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Technische oplossingen</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5</w:t>
      </w:r>
    </w:p>
    <w:p w14:paraId="7418497B" w14:textId="58ED1A3A"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beheersing</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62C7DFBA" w14:textId="0731D26B"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Op te leveren diensten</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28DEE014" w14:textId="1E6BF5E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Slot</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6</w:t>
      </w:r>
    </w:p>
    <w:p w14:paraId="09471C43" w14:textId="77777777" w:rsidR="00A55E18" w:rsidRPr="008F2700" w:rsidRDefault="00A55E18" w:rsidP="0081053B">
      <w:pPr>
        <w:pStyle w:val="controlelijst"/>
        <w:rPr>
          <w:rFonts w:ascii="Calibri" w:hAnsi="Calibri" w:cs="Calibri"/>
          <w:sz w:val="32"/>
          <w:szCs w:val="32"/>
        </w:rPr>
      </w:pPr>
    </w:p>
    <w:p w14:paraId="0813E446" w14:textId="77777777" w:rsidR="00A55E18" w:rsidRPr="008F2700" w:rsidRDefault="00A55E18">
      <w:pPr>
        <w:spacing w:before="0" w:after="0" w:line="276" w:lineRule="auto"/>
        <w:rPr>
          <w:rFonts w:ascii="Calibri" w:hAnsi="Calibri" w:cs="Calibri"/>
          <w:sz w:val="32"/>
          <w:szCs w:val="32"/>
        </w:rPr>
      </w:pPr>
      <w:r w:rsidRPr="008F2700">
        <w:rPr>
          <w:rFonts w:ascii="Calibri" w:hAnsi="Calibri" w:cs="Calibri"/>
          <w:sz w:val="32"/>
          <w:szCs w:val="32"/>
        </w:rPr>
        <w:br w:type="page"/>
      </w:r>
    </w:p>
    <w:p w14:paraId="7E29122A" w14:textId="77777777" w:rsidR="00A55E18" w:rsidRPr="008F2700" w:rsidRDefault="00A55E18" w:rsidP="00B2210C">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Voorwoord</w:t>
      </w:r>
    </w:p>
    <w:p w14:paraId="119E101E" w14:textId="77777777" w:rsidR="000D0C18" w:rsidRDefault="00386A45" w:rsidP="000D0C18">
      <w:pPr>
        <w:pStyle w:val="controlelijst"/>
        <w:ind w:left="0" w:firstLine="0"/>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1C6FE5C1" w14:textId="0F896DF5" w:rsidR="00A55E18" w:rsidRPr="008F2700" w:rsidRDefault="00A55E18" w:rsidP="00B2210C">
      <w:pPr>
        <w:pStyle w:val="controlelijst"/>
        <w:ind w:left="0" w:firstLine="0"/>
        <w:jc w:val="both"/>
        <w:rPr>
          <w:rFonts w:ascii="Calibri" w:hAnsi="Calibri" w:cs="Calibri"/>
          <w:color w:val="000000" w:themeColor="text2"/>
          <w:sz w:val="24"/>
          <w:szCs w:val="24"/>
        </w:rPr>
      </w:pPr>
      <w:r w:rsidRPr="008F2700">
        <w:rPr>
          <w:rFonts w:ascii="Calibri" w:hAnsi="Calibri" w:cs="Calibri"/>
          <w:color w:val="000000" w:themeColor="text2"/>
          <w:sz w:val="24"/>
          <w:szCs w:val="24"/>
        </w:rPr>
        <w:t xml:space="preserve">In </w:t>
      </w:r>
      <w:r w:rsidR="00386A45" w:rsidRPr="008F2700">
        <w:rPr>
          <w:rFonts w:ascii="Calibri" w:hAnsi="Calibri" w:cs="Calibri"/>
          <w:color w:val="000000" w:themeColor="text2"/>
          <w:sz w:val="24"/>
          <w:szCs w:val="24"/>
        </w:rPr>
        <w:t xml:space="preserve">dit document laten wij u zien hoe wij te werk zijn gegaan bij het maken van ons project. En natuurlijk ook niet geheel onbelangrijk waarom we dat hebben gedaan. </w:t>
      </w:r>
      <w:r w:rsidR="00D259CE" w:rsidRPr="008F2700">
        <w:rPr>
          <w:rFonts w:ascii="Calibri" w:hAnsi="Calibri" w:cs="Calibri"/>
          <w:color w:val="000000" w:themeColor="text2"/>
          <w:sz w:val="24"/>
          <w:szCs w:val="24"/>
        </w:rPr>
        <w:t>In dit document</w:t>
      </w:r>
      <w:r w:rsidR="0064446A" w:rsidRPr="008F2700">
        <w:rPr>
          <w:rFonts w:ascii="Calibri" w:hAnsi="Calibri" w:cs="Calibri"/>
          <w:color w:val="000000" w:themeColor="text2"/>
          <w:sz w:val="24"/>
          <w:szCs w:val="24"/>
        </w:rPr>
        <w:t xml:space="preserve"> </w:t>
      </w:r>
      <w:r w:rsidR="00D259CE" w:rsidRPr="008F2700">
        <w:rPr>
          <w:rFonts w:ascii="Calibri" w:hAnsi="Calibri" w:cs="Calibri"/>
          <w:color w:val="000000" w:themeColor="text2"/>
          <w:sz w:val="24"/>
          <w:szCs w:val="24"/>
        </w:rPr>
        <w:t xml:space="preserve">laten we u </w:t>
      </w:r>
      <w:r w:rsidR="0064446A" w:rsidRPr="008F2700">
        <w:rPr>
          <w:rFonts w:ascii="Calibri" w:hAnsi="Calibri" w:cs="Calibri"/>
          <w:color w:val="000000" w:themeColor="text2"/>
          <w:sz w:val="24"/>
          <w:szCs w:val="24"/>
        </w:rPr>
        <w:t>zien</w:t>
      </w:r>
      <w:r w:rsidR="00386A45" w:rsidRPr="008F2700">
        <w:rPr>
          <w:rFonts w:ascii="Calibri" w:hAnsi="Calibri" w:cs="Calibri"/>
          <w:color w:val="000000" w:themeColor="text2"/>
          <w:sz w:val="24"/>
          <w:szCs w:val="24"/>
        </w:rPr>
        <w:t xml:space="preserve"> wat we allemaal gedaan hebben en in ons andere document gaan wij u laten zien hoe lang we hier mee bezig zijn geweest.</w:t>
      </w:r>
    </w:p>
    <w:p w14:paraId="0BCDE7E5" w14:textId="77777777" w:rsidR="00386A45" w:rsidRPr="008F2700" w:rsidRDefault="00386A45" w:rsidP="0081053B">
      <w:pPr>
        <w:pStyle w:val="controlelijst"/>
        <w:rPr>
          <w:rFonts w:ascii="Calibri" w:hAnsi="Calibri" w:cs="Calibri"/>
          <w:b/>
          <w:color w:val="000000" w:themeColor="text2"/>
          <w:sz w:val="24"/>
          <w:szCs w:val="24"/>
        </w:rPr>
      </w:pPr>
    </w:p>
    <w:p w14:paraId="7545FA4E" w14:textId="77777777" w:rsidR="00386A45" w:rsidRPr="008F2700" w:rsidRDefault="00386A45" w:rsidP="0081053B">
      <w:pPr>
        <w:pStyle w:val="controlelijst"/>
        <w:rPr>
          <w:rFonts w:ascii="Calibri" w:hAnsi="Calibri" w:cs="Calibri"/>
          <w:b/>
          <w:color w:val="000000" w:themeColor="text2"/>
          <w:sz w:val="24"/>
          <w:szCs w:val="24"/>
        </w:rPr>
      </w:pPr>
    </w:p>
    <w:p w14:paraId="18A0726E"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Inleiding</w:t>
      </w:r>
    </w:p>
    <w:p w14:paraId="7439ADF1" w14:textId="77777777" w:rsidR="00FA602D" w:rsidRDefault="00386A45" w:rsidP="00FA602D">
      <w:pPr>
        <w:pStyle w:val="controlelijst"/>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260DFEBC" w14:textId="39B1D5DB" w:rsidR="00386A45" w:rsidRPr="00FA602D" w:rsidRDefault="00386A45" w:rsidP="00FA602D">
      <w:pPr>
        <w:pStyle w:val="controlelijst"/>
        <w:ind w:left="0" w:firstLine="0"/>
        <w:rPr>
          <w:rFonts w:ascii="Calibri" w:hAnsi="Calibri" w:cs="Calibri"/>
          <w:b/>
          <w:color w:val="000000" w:themeColor="text2"/>
          <w:sz w:val="24"/>
          <w:szCs w:val="24"/>
        </w:rPr>
      </w:pPr>
      <w:r w:rsidRPr="008F2700">
        <w:rPr>
          <w:rFonts w:ascii="Calibri" w:hAnsi="Calibri" w:cs="Calibri"/>
          <w:color w:val="000000" w:themeColor="text2"/>
          <w:sz w:val="24"/>
          <w:szCs w:val="24"/>
        </w:rPr>
        <w:t xml:space="preserve">Na aanleiding van de briefing hebben wij een debriefing gemaakt om alle punten van </w:t>
      </w:r>
      <w:r w:rsidR="00B2210C">
        <w:rPr>
          <w:rFonts w:ascii="Calibri" w:hAnsi="Calibri" w:cs="Calibri"/>
          <w:color w:val="000000" w:themeColor="text2"/>
          <w:sz w:val="24"/>
          <w:szCs w:val="24"/>
        </w:rPr>
        <w:t xml:space="preserve">de </w:t>
      </w:r>
      <w:r w:rsidRPr="008F2700">
        <w:rPr>
          <w:rFonts w:ascii="Calibri" w:hAnsi="Calibri" w:cs="Calibri"/>
          <w:color w:val="000000" w:themeColor="text2"/>
          <w:sz w:val="24"/>
          <w:szCs w:val="24"/>
        </w:rPr>
        <w:t xml:space="preserve">opdracht duidelijk te maken. De opdracht die wij hebben gekregen is het maken van een web based card game, of het maken van banner tracking. Wij mochten kiezen wat wij zouden doen en mijn </w:t>
      </w:r>
      <w:r w:rsidR="00152372" w:rsidRPr="008F2700">
        <w:rPr>
          <w:rFonts w:ascii="Calibri" w:hAnsi="Calibri" w:cs="Calibri"/>
          <w:color w:val="000000" w:themeColor="text2"/>
          <w:sz w:val="24"/>
          <w:szCs w:val="24"/>
        </w:rPr>
        <w:t>project</w:t>
      </w:r>
      <w:r w:rsidR="00DD7416" w:rsidRPr="008F2700">
        <w:rPr>
          <w:rFonts w:ascii="Calibri" w:hAnsi="Calibri" w:cs="Calibri"/>
          <w:color w:val="000000" w:themeColor="text2"/>
          <w:sz w:val="24"/>
          <w:szCs w:val="24"/>
        </w:rPr>
        <w:t xml:space="preserve"> partner</w:t>
      </w:r>
      <w:r w:rsidRPr="008F2700">
        <w:rPr>
          <w:rFonts w:ascii="Calibri" w:hAnsi="Calibri" w:cs="Calibri"/>
          <w:color w:val="000000" w:themeColor="text2"/>
          <w:sz w:val="24"/>
          <w:szCs w:val="24"/>
        </w:rPr>
        <w:t xml:space="preserve"> en ik hebben gekozen voor het maken van een web</w:t>
      </w:r>
      <w:r w:rsidR="00FA602D">
        <w:rPr>
          <w:rFonts w:ascii="Calibri" w:hAnsi="Calibri" w:cs="Calibri"/>
          <w:color w:val="000000" w:themeColor="text2"/>
          <w:sz w:val="24"/>
          <w:szCs w:val="24"/>
        </w:rPr>
        <w:t xml:space="preserve"> </w:t>
      </w:r>
      <w:proofErr w:type="spellStart"/>
      <w:r w:rsidRPr="008F2700">
        <w:rPr>
          <w:rFonts w:ascii="Calibri" w:hAnsi="Calibri" w:cs="Calibri"/>
          <w:color w:val="000000" w:themeColor="text2"/>
          <w:sz w:val="24"/>
          <w:szCs w:val="24"/>
        </w:rPr>
        <w:t>based</w:t>
      </w:r>
      <w:proofErr w:type="spellEnd"/>
      <w:r w:rsidRPr="008F2700">
        <w:rPr>
          <w:rFonts w:ascii="Calibri" w:hAnsi="Calibri" w:cs="Calibri"/>
          <w:color w:val="000000" w:themeColor="text2"/>
          <w:sz w:val="24"/>
          <w:szCs w:val="24"/>
        </w:rPr>
        <w:t xml:space="preserve"> card game</w:t>
      </w:r>
      <w:r w:rsidR="00D04E6F">
        <w:rPr>
          <w:rFonts w:ascii="Calibri" w:hAnsi="Calibri" w:cs="Calibri"/>
          <w:color w:val="000000" w:themeColor="text2"/>
          <w:sz w:val="24"/>
          <w:szCs w:val="24"/>
        </w:rPr>
        <w:t>.</w:t>
      </w:r>
    </w:p>
    <w:p w14:paraId="01F23CB4" w14:textId="77777777" w:rsidR="00386A45" w:rsidRPr="008F2700" w:rsidRDefault="00386A45" w:rsidP="0081053B">
      <w:pPr>
        <w:pStyle w:val="controlelijst"/>
        <w:rPr>
          <w:rFonts w:ascii="Calibri" w:hAnsi="Calibri" w:cs="Calibri"/>
          <w:b/>
          <w:color w:val="000000" w:themeColor="text2"/>
          <w:sz w:val="24"/>
          <w:szCs w:val="24"/>
        </w:rPr>
      </w:pPr>
    </w:p>
    <w:p w14:paraId="450F8707"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Doelstelling</w:t>
      </w:r>
    </w:p>
    <w:p w14:paraId="7FBBF5E0" w14:textId="77777777" w:rsidR="00E37F4F" w:rsidRPr="008F2700" w:rsidRDefault="00E37F4F" w:rsidP="0081053B">
      <w:pPr>
        <w:pStyle w:val="controlelijst"/>
        <w:rPr>
          <w:rFonts w:ascii="Calibri" w:hAnsi="Calibri" w:cs="Calibri"/>
          <w:b/>
          <w:sz w:val="24"/>
          <w:szCs w:val="24"/>
        </w:rPr>
      </w:pPr>
      <w:r w:rsidRPr="008F2700">
        <w:rPr>
          <w:rFonts w:ascii="Calibri" w:hAnsi="Calibri" w:cs="Calibri"/>
          <w:b/>
          <w:sz w:val="24"/>
          <w:szCs w:val="24"/>
        </w:rPr>
        <w:t xml:space="preserve">      </w:t>
      </w:r>
    </w:p>
    <w:p w14:paraId="68D49D84" w14:textId="4C8496BE" w:rsidR="00386A45" w:rsidRPr="008F2700" w:rsidRDefault="00386A45" w:rsidP="00FA602D">
      <w:pPr>
        <w:pStyle w:val="controlelijst"/>
        <w:ind w:left="0" w:firstLine="0"/>
        <w:rPr>
          <w:rFonts w:ascii="Calibri" w:hAnsi="Calibri" w:cs="Calibri"/>
          <w:sz w:val="24"/>
          <w:szCs w:val="24"/>
        </w:rPr>
      </w:pPr>
      <w:r w:rsidRPr="008F2700">
        <w:rPr>
          <w:rFonts w:ascii="Calibri" w:hAnsi="Calibri" w:cs="Calibri"/>
          <w:sz w:val="24"/>
          <w:szCs w:val="24"/>
        </w:rPr>
        <w:t>De doelstelling van deze website is dat mensen</w:t>
      </w:r>
      <w:r w:rsidR="00921EB2" w:rsidRPr="008F2700">
        <w:rPr>
          <w:rFonts w:ascii="Calibri" w:hAnsi="Calibri" w:cs="Calibri"/>
          <w:sz w:val="24"/>
          <w:szCs w:val="24"/>
        </w:rPr>
        <w:t xml:space="preserve"> online</w:t>
      </w:r>
      <w:r w:rsidRPr="008F2700">
        <w:rPr>
          <w:rFonts w:ascii="Calibri" w:hAnsi="Calibri" w:cs="Calibri"/>
          <w:sz w:val="24"/>
          <w:szCs w:val="24"/>
        </w:rPr>
        <w:t xml:space="preserve"> </w:t>
      </w:r>
      <w:r w:rsidR="00D04E6F">
        <w:rPr>
          <w:rFonts w:ascii="Calibri" w:hAnsi="Calibri" w:cs="Calibri"/>
          <w:sz w:val="24"/>
          <w:szCs w:val="24"/>
        </w:rPr>
        <w:t xml:space="preserve">een </w:t>
      </w:r>
      <w:proofErr w:type="spellStart"/>
      <w:r w:rsidR="00D04E6F">
        <w:rPr>
          <w:rFonts w:ascii="Calibri" w:hAnsi="Calibri" w:cs="Calibri"/>
          <w:sz w:val="24"/>
          <w:szCs w:val="24"/>
        </w:rPr>
        <w:t>kaarspel</w:t>
      </w:r>
      <w:proofErr w:type="spellEnd"/>
      <w:r w:rsidRPr="008F2700">
        <w:rPr>
          <w:rFonts w:ascii="Calibri" w:hAnsi="Calibri" w:cs="Calibri"/>
          <w:sz w:val="24"/>
          <w:szCs w:val="24"/>
        </w:rPr>
        <w:t xml:space="preserve"> kunnen spelen</w:t>
      </w:r>
      <w:r w:rsidR="00E37F4F" w:rsidRPr="008F2700">
        <w:rPr>
          <w:rFonts w:ascii="Calibri" w:hAnsi="Calibri" w:cs="Calibri"/>
          <w:sz w:val="24"/>
          <w:szCs w:val="24"/>
        </w:rPr>
        <w:t>. Deze site kan</w:t>
      </w:r>
      <w:r w:rsidR="00FA602D">
        <w:rPr>
          <w:rFonts w:ascii="Calibri" w:hAnsi="Calibri" w:cs="Calibri"/>
          <w:sz w:val="24"/>
          <w:szCs w:val="24"/>
        </w:rPr>
        <w:t xml:space="preserve"> </w:t>
      </w:r>
      <w:r w:rsidR="00E37F4F" w:rsidRPr="008F2700">
        <w:rPr>
          <w:rFonts w:ascii="Calibri" w:hAnsi="Calibri" w:cs="Calibri"/>
          <w:sz w:val="24"/>
          <w:szCs w:val="24"/>
        </w:rPr>
        <w:t xml:space="preserve">door iedereen bezocht worden die zin heeft om </w:t>
      </w:r>
      <w:r w:rsidR="004D62BB" w:rsidRPr="008F2700">
        <w:rPr>
          <w:rFonts w:ascii="Calibri" w:hAnsi="Calibri" w:cs="Calibri"/>
          <w:sz w:val="24"/>
          <w:szCs w:val="24"/>
        </w:rPr>
        <w:t>dit kaartspel</w:t>
      </w:r>
      <w:r w:rsidR="00E37F4F" w:rsidRPr="008F2700">
        <w:rPr>
          <w:rFonts w:ascii="Calibri" w:hAnsi="Calibri" w:cs="Calibri"/>
          <w:sz w:val="24"/>
          <w:szCs w:val="24"/>
        </w:rPr>
        <w:t xml:space="preserve"> te spelen.</w:t>
      </w:r>
      <w:r w:rsidR="003F43FB" w:rsidRPr="008F2700">
        <w:rPr>
          <w:rFonts w:ascii="Calibri" w:hAnsi="Calibri" w:cs="Calibri"/>
          <w:sz w:val="24"/>
          <w:szCs w:val="24"/>
        </w:rPr>
        <w:t xml:space="preserve"> </w:t>
      </w:r>
    </w:p>
    <w:p w14:paraId="3FFFDBE9" w14:textId="5EFB3FB0" w:rsidR="008F7D14" w:rsidRPr="008F2700" w:rsidRDefault="008F7D14" w:rsidP="0081053B">
      <w:pPr>
        <w:pStyle w:val="controlelijst"/>
        <w:rPr>
          <w:rFonts w:ascii="Calibri" w:hAnsi="Calibri" w:cs="Calibri"/>
          <w:b/>
          <w:sz w:val="24"/>
          <w:szCs w:val="24"/>
        </w:rPr>
      </w:pPr>
    </w:p>
    <w:p w14:paraId="3FABB6A2" w14:textId="77777777" w:rsidR="00E37F4F" w:rsidRPr="008F2700" w:rsidRDefault="00E37F4F" w:rsidP="0081053B">
      <w:pPr>
        <w:pStyle w:val="controlelijst"/>
        <w:rPr>
          <w:rFonts w:ascii="Calibri" w:hAnsi="Calibri" w:cs="Calibri"/>
          <w:b/>
          <w:sz w:val="24"/>
          <w:szCs w:val="24"/>
        </w:rPr>
      </w:pPr>
    </w:p>
    <w:p w14:paraId="398A2AFC"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Doelgroep</w:t>
      </w:r>
    </w:p>
    <w:p w14:paraId="049FDFFD" w14:textId="77777777" w:rsidR="00E37F4F" w:rsidRPr="008F2700" w:rsidRDefault="00E37F4F" w:rsidP="0081053B">
      <w:pPr>
        <w:pStyle w:val="controlelijst"/>
        <w:rPr>
          <w:rFonts w:ascii="Calibri" w:hAnsi="Calibri" w:cs="Calibri"/>
          <w:b/>
          <w:color w:val="589633" w:themeColor="accent1" w:themeShade="BF"/>
          <w:sz w:val="36"/>
          <w:szCs w:val="36"/>
        </w:rPr>
      </w:pPr>
    </w:p>
    <w:p w14:paraId="0460A99B" w14:textId="41664440"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 xml:space="preserve">De doelgroep van deze site zijn gamers, en dan voornamelijk gamers die van online card games houden. De meeste mensen zullen niet super lang op onze site zitten aangezien niet iedereen er van houd om heel lang </w:t>
      </w:r>
      <w:r w:rsidR="004E6F10">
        <w:rPr>
          <w:rFonts w:ascii="Calibri" w:hAnsi="Calibri" w:cs="Calibri"/>
          <w:sz w:val="24"/>
          <w:szCs w:val="24"/>
        </w:rPr>
        <w:t>een card game</w:t>
      </w:r>
      <w:r w:rsidRPr="008F2700">
        <w:rPr>
          <w:rFonts w:ascii="Calibri" w:hAnsi="Calibri" w:cs="Calibri"/>
          <w:sz w:val="24"/>
          <w:szCs w:val="24"/>
        </w:rPr>
        <w:t xml:space="preserve"> te spelen, maar sommigen zullen dit wel doen.</w:t>
      </w:r>
    </w:p>
    <w:p w14:paraId="0B5757BC" w14:textId="77777777" w:rsidR="00E37F4F" w:rsidRPr="008F2700" w:rsidRDefault="00E37F4F">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30CD7228"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Project definitie</w:t>
      </w:r>
    </w:p>
    <w:p w14:paraId="54A13E79" w14:textId="77777777" w:rsidR="00E37F4F" w:rsidRPr="008F2700" w:rsidRDefault="00E37F4F" w:rsidP="0081053B">
      <w:pPr>
        <w:pStyle w:val="controlelijst"/>
        <w:rPr>
          <w:rFonts w:ascii="Calibri" w:hAnsi="Calibri" w:cs="Calibri"/>
          <w:b/>
          <w:color w:val="589633" w:themeColor="accent1" w:themeShade="BF"/>
          <w:sz w:val="36"/>
          <w:szCs w:val="36"/>
        </w:rPr>
      </w:pPr>
    </w:p>
    <w:p w14:paraId="48E68EE9" w14:textId="22A8DE70"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 xml:space="preserve">De opdrachtgever wilt graag een online card game, voor de andere opdracht wou de opdrachtgever graag een banner tracking. Mijn </w:t>
      </w:r>
      <w:r w:rsidR="009E5394" w:rsidRPr="008F2700">
        <w:rPr>
          <w:rFonts w:ascii="Calibri" w:hAnsi="Calibri" w:cs="Calibri"/>
          <w:sz w:val="24"/>
          <w:szCs w:val="24"/>
        </w:rPr>
        <w:t>project</w:t>
      </w:r>
      <w:r w:rsidR="00342A74" w:rsidRPr="008F2700">
        <w:rPr>
          <w:rFonts w:ascii="Calibri" w:hAnsi="Calibri" w:cs="Calibri"/>
          <w:sz w:val="24"/>
          <w:szCs w:val="24"/>
        </w:rPr>
        <w:t xml:space="preserve"> </w:t>
      </w:r>
      <w:r w:rsidR="009E5394" w:rsidRPr="008F2700">
        <w:rPr>
          <w:rFonts w:ascii="Calibri" w:hAnsi="Calibri" w:cs="Calibri"/>
          <w:sz w:val="24"/>
          <w:szCs w:val="24"/>
        </w:rPr>
        <w:t>partner</w:t>
      </w:r>
      <w:r w:rsidRPr="008F2700">
        <w:rPr>
          <w:rFonts w:ascii="Calibri" w:hAnsi="Calibri" w:cs="Calibri"/>
          <w:sz w:val="24"/>
          <w:szCs w:val="24"/>
        </w:rPr>
        <w:t xml:space="preserve"> en ik hebben ervoor gekozen om de online card game te maken, de invulling van de card game was vrij. Wij mogen dus zelf bepalen wat voor card game het word, en ook hoe het eruit komt te zien.</w:t>
      </w:r>
    </w:p>
    <w:p w14:paraId="50054A26" w14:textId="77777777" w:rsidR="00E37F4F" w:rsidRPr="008F2700" w:rsidRDefault="00E37F4F" w:rsidP="0081053B">
      <w:pPr>
        <w:pStyle w:val="controlelijst"/>
        <w:rPr>
          <w:rFonts w:ascii="Calibri" w:hAnsi="Calibri" w:cs="Calibri"/>
          <w:b/>
          <w:sz w:val="24"/>
          <w:szCs w:val="24"/>
        </w:rPr>
      </w:pPr>
    </w:p>
    <w:p w14:paraId="2463F812" w14:textId="7A757E8A" w:rsidR="0010428E" w:rsidRDefault="0010428E" w:rsidP="00FA602D">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Definition of done</w:t>
      </w:r>
    </w:p>
    <w:p w14:paraId="08845EFC" w14:textId="77777777" w:rsidR="00FA602D" w:rsidRPr="008F2700" w:rsidRDefault="00FA602D" w:rsidP="00FA602D">
      <w:pPr>
        <w:pStyle w:val="controlelijst"/>
        <w:rPr>
          <w:rFonts w:ascii="Calibri" w:hAnsi="Calibri" w:cs="Calibri"/>
          <w:b/>
          <w:color w:val="589633" w:themeColor="accent1" w:themeShade="BF"/>
          <w:sz w:val="36"/>
          <w:szCs w:val="36"/>
        </w:rPr>
      </w:pPr>
    </w:p>
    <w:p w14:paraId="45D2DA7C" w14:textId="300353E9" w:rsidR="00FA602D" w:rsidRDefault="0010428E" w:rsidP="00AF3C97">
      <w:pPr>
        <w:pStyle w:val="controlelijst"/>
        <w:rPr>
          <w:rFonts w:ascii="Calibri" w:hAnsi="Calibri" w:cs="Calibri"/>
          <w:sz w:val="24"/>
          <w:szCs w:val="24"/>
        </w:rPr>
      </w:pPr>
      <w:r w:rsidRPr="008F2700">
        <w:rPr>
          <w:rFonts w:ascii="Calibri" w:hAnsi="Calibri" w:cs="Calibri"/>
          <w:sz w:val="24"/>
          <w:szCs w:val="24"/>
        </w:rPr>
        <w:t>Wanneer kunnen wij het project van doing naar done verplaatsen?:</w:t>
      </w:r>
    </w:p>
    <w:p w14:paraId="24A68B5D" w14:textId="261D1C49"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er een design voor is;</w:t>
      </w:r>
    </w:p>
    <w:p w14:paraId="243D3A17"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design alle content eisen bevat;</w:t>
      </w:r>
    </w:p>
    <w:p w14:paraId="5BEA4CE2"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is gerealiseerd;</w:t>
      </w:r>
    </w:p>
    <w:p w14:paraId="469473B6"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responsive is;</w:t>
      </w:r>
    </w:p>
    <w:p w14:paraId="4827DF63"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werkt in alle browsers.</w:t>
      </w:r>
    </w:p>
    <w:p w14:paraId="3CB1C3BD" w14:textId="77777777" w:rsidR="0010428E" w:rsidRPr="008F2700" w:rsidRDefault="0010428E" w:rsidP="0010428E">
      <w:pPr>
        <w:pStyle w:val="controlelijst"/>
        <w:ind w:left="0" w:firstLine="0"/>
        <w:rPr>
          <w:rFonts w:ascii="Calibri" w:hAnsi="Calibri" w:cs="Calibri"/>
          <w:b/>
          <w:sz w:val="24"/>
          <w:szCs w:val="24"/>
        </w:rPr>
      </w:pPr>
    </w:p>
    <w:p w14:paraId="0AAEFD49" w14:textId="3ABD60C8" w:rsidR="0010428E" w:rsidRPr="008F2700" w:rsidRDefault="0010428E"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aanpak</w:t>
      </w:r>
    </w:p>
    <w:p w14:paraId="0E36A59C"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763781E7"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Hoe gaan wij het project aanpakken?</w:t>
      </w:r>
    </w:p>
    <w:p w14:paraId="4A7F7773" w14:textId="741E3FA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Als eerste doen wij de debriefing en het plan van aanpak. Daarna maken wij een planning, als onze planning klaar is gaan wij bezig met het maken van een wireframe en een flowchart. Als wij dat allemaal gedaan hebben gaan wij bezig met het coderen van onze web based card game</w:t>
      </w:r>
      <w:bookmarkStart w:id="2" w:name="_GoBack"/>
      <w:bookmarkEnd w:id="2"/>
      <w:r w:rsidRPr="008F2700">
        <w:rPr>
          <w:rFonts w:ascii="Calibri" w:hAnsi="Calibri" w:cs="Calibri"/>
          <w:sz w:val="24"/>
          <w:szCs w:val="24"/>
        </w:rPr>
        <w:t>. Als wij dit af hebben en getest hebben gaan wij de conclusie maken en onze post mortem. Tussendoor houden wij onze documentatie bij.</w:t>
      </w:r>
    </w:p>
    <w:p w14:paraId="17164C6C"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Het team:</w:t>
      </w:r>
    </w:p>
    <w:p w14:paraId="4D7E9650" w14:textId="7777777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Ian Hartog: Designer en developer.</w:t>
      </w:r>
    </w:p>
    <w:p w14:paraId="0C59550E" w14:textId="77777777" w:rsidR="0010428E" w:rsidRPr="008F2700" w:rsidRDefault="0010428E" w:rsidP="0010428E">
      <w:pPr>
        <w:pStyle w:val="controlelijst"/>
        <w:ind w:left="0" w:firstLine="0"/>
        <w:rPr>
          <w:rFonts w:ascii="Calibri" w:hAnsi="Calibri" w:cs="Calibri"/>
          <w:sz w:val="24"/>
          <w:szCs w:val="24"/>
          <w:lang w:bidi="nl-NL"/>
        </w:rPr>
      </w:pPr>
      <w:r w:rsidRPr="008F2700">
        <w:rPr>
          <w:rFonts w:ascii="Calibri" w:hAnsi="Calibri" w:cs="Calibri"/>
          <w:sz w:val="24"/>
          <w:szCs w:val="24"/>
          <w:lang w:bidi="nl-NL"/>
        </w:rPr>
        <w:t>Bjørn Emmaneel: Designer en developer.</w:t>
      </w:r>
    </w:p>
    <w:p w14:paraId="5A20B354" w14:textId="77777777" w:rsidR="0010428E" w:rsidRPr="008F2700" w:rsidRDefault="003C6240"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Planning</w:t>
      </w:r>
    </w:p>
    <w:p w14:paraId="338C9507" w14:textId="250FDF77" w:rsidR="00A20806" w:rsidRPr="008F2700" w:rsidRDefault="003C6240" w:rsidP="0010428E">
      <w:pPr>
        <w:pStyle w:val="controlelijst"/>
        <w:ind w:left="0" w:firstLine="0"/>
        <w:rPr>
          <w:rFonts w:ascii="Calibri" w:hAnsi="Calibri" w:cs="Calibri"/>
          <w:sz w:val="24"/>
          <w:szCs w:val="24"/>
        </w:rPr>
      </w:pPr>
      <w:r w:rsidRPr="008F2700">
        <w:rPr>
          <w:rFonts w:ascii="Calibri" w:hAnsi="Calibri" w:cs="Calibri"/>
          <w:sz w:val="24"/>
          <w:szCs w:val="24"/>
        </w:rPr>
        <w:t xml:space="preserve">Onze planning staat hierboven al uitgebreid uitgelegd dus wij zullen het hier nog even kort samenvatten: </w:t>
      </w:r>
      <w:r w:rsidR="004D343B" w:rsidRPr="008F2700">
        <w:rPr>
          <w:rFonts w:ascii="Calibri" w:hAnsi="Calibri" w:cs="Calibri"/>
          <w:sz w:val="24"/>
          <w:szCs w:val="24"/>
        </w:rPr>
        <w:t xml:space="preserve">eerst plan van aanpak, debriefing, planning, </w:t>
      </w:r>
      <w:r w:rsidR="00A91231" w:rsidRPr="008F2700">
        <w:rPr>
          <w:rFonts w:ascii="Calibri" w:hAnsi="Calibri" w:cs="Calibri"/>
          <w:sz w:val="24"/>
          <w:szCs w:val="24"/>
        </w:rPr>
        <w:t xml:space="preserve">wireframe en flowchart. Daarna bezig gaan met het coderen van onze online card game. En tussendoor </w:t>
      </w:r>
      <w:r w:rsidR="00552DA1" w:rsidRPr="008F2700">
        <w:rPr>
          <w:rFonts w:ascii="Calibri" w:hAnsi="Calibri" w:cs="Calibri"/>
          <w:sz w:val="24"/>
          <w:szCs w:val="24"/>
        </w:rPr>
        <w:t>houden wij onze documentatie bij.</w:t>
      </w:r>
    </w:p>
    <w:p w14:paraId="6CFC8E8D" w14:textId="77777777" w:rsidR="00A20806" w:rsidRPr="008F2700" w:rsidRDefault="00A20806">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559D3E7B" w14:textId="00DA1825" w:rsidR="00633B53" w:rsidRPr="008F2700" w:rsidRDefault="005D47FC"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Technische oplossingen</w:t>
      </w:r>
    </w:p>
    <w:p w14:paraId="49DCE802"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D28FC1A" w14:textId="77777777" w:rsidR="006C2B38" w:rsidRPr="008F2700" w:rsidRDefault="00633B53" w:rsidP="0010428E">
      <w:pPr>
        <w:pStyle w:val="controlelijst"/>
        <w:ind w:left="0" w:firstLine="0"/>
        <w:rPr>
          <w:rFonts w:ascii="Calibri" w:hAnsi="Calibri" w:cs="Calibri"/>
          <w:sz w:val="24"/>
          <w:szCs w:val="24"/>
        </w:rPr>
      </w:pPr>
      <w:r w:rsidRPr="008F2700">
        <w:rPr>
          <w:rFonts w:ascii="Calibri" w:hAnsi="Calibri" w:cs="Calibri"/>
          <w:sz w:val="24"/>
          <w:szCs w:val="24"/>
        </w:rPr>
        <w:t xml:space="preserve">Wij gebruiken voor onze online solitair </w:t>
      </w:r>
      <w:r w:rsidR="001F2676" w:rsidRPr="008F2700">
        <w:rPr>
          <w:rFonts w:ascii="Calibri" w:hAnsi="Calibri" w:cs="Calibri"/>
          <w:sz w:val="24"/>
          <w:szCs w:val="24"/>
        </w:rPr>
        <w:t xml:space="preserve">atom als codeer programma. Hierin schrijven wij </w:t>
      </w:r>
      <w:r w:rsidR="00EC5753" w:rsidRPr="008F2700">
        <w:rPr>
          <w:rFonts w:ascii="Calibri" w:hAnsi="Calibri" w:cs="Calibri"/>
          <w:sz w:val="24"/>
          <w:szCs w:val="24"/>
        </w:rPr>
        <w:t xml:space="preserve">onze HTML, CSS en onze Javascript. Omdat wij met zijn </w:t>
      </w:r>
      <w:r w:rsidR="004C54B7" w:rsidRPr="008F2700">
        <w:rPr>
          <w:rFonts w:ascii="Calibri" w:hAnsi="Calibri" w:cs="Calibri"/>
          <w:sz w:val="24"/>
          <w:szCs w:val="24"/>
        </w:rPr>
        <w:t xml:space="preserve">tweeën werken aan dit project zullen wij vaak GitHub gebruiken </w:t>
      </w:r>
      <w:r w:rsidR="002D0CC8" w:rsidRPr="008F2700">
        <w:rPr>
          <w:rFonts w:ascii="Calibri" w:hAnsi="Calibri" w:cs="Calibri"/>
          <w:sz w:val="24"/>
          <w:szCs w:val="24"/>
        </w:rPr>
        <w:t xml:space="preserve">om codes met elkaar te delen en te verbeteren. Ook zullen wij </w:t>
      </w:r>
      <w:r w:rsidR="004E4E9C" w:rsidRPr="008F2700">
        <w:rPr>
          <w:rFonts w:ascii="Calibri" w:hAnsi="Calibri" w:cs="Calibri"/>
          <w:sz w:val="24"/>
          <w:szCs w:val="24"/>
        </w:rPr>
        <w:t xml:space="preserve">gebruik maken van de optie in atom waardoor wij op hetzelfde moment </w:t>
      </w:r>
      <w:r w:rsidR="002866D2" w:rsidRPr="008F2700">
        <w:rPr>
          <w:rFonts w:ascii="Calibri" w:hAnsi="Calibri" w:cs="Calibri"/>
          <w:sz w:val="24"/>
          <w:szCs w:val="24"/>
        </w:rPr>
        <w:t>aan dezelfde code kunnen werken.</w:t>
      </w:r>
    </w:p>
    <w:p w14:paraId="27BE2153" w14:textId="77777777" w:rsidR="006C2B38" w:rsidRPr="008F2700" w:rsidRDefault="006C2B38" w:rsidP="0010428E">
      <w:pPr>
        <w:pStyle w:val="controlelijst"/>
        <w:ind w:left="0" w:firstLine="0"/>
        <w:rPr>
          <w:rFonts w:ascii="Calibri" w:hAnsi="Calibri" w:cs="Calibri"/>
          <w:b/>
          <w:sz w:val="24"/>
          <w:szCs w:val="24"/>
        </w:rPr>
      </w:pPr>
    </w:p>
    <w:p w14:paraId="71661499" w14:textId="026A8E08" w:rsidR="003C5368" w:rsidRPr="008F2700" w:rsidRDefault="006C2B38"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beheersing</w:t>
      </w:r>
    </w:p>
    <w:p w14:paraId="4CD77616"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C4CD223" w14:textId="39F77326" w:rsidR="00633B53" w:rsidRPr="008F2700" w:rsidRDefault="003C5368" w:rsidP="0010428E">
      <w:pPr>
        <w:pStyle w:val="controlelijst"/>
        <w:ind w:left="0" w:firstLine="0"/>
        <w:rPr>
          <w:rFonts w:ascii="Calibri" w:hAnsi="Calibri" w:cs="Calibri"/>
          <w:b/>
          <w:sz w:val="24"/>
          <w:szCs w:val="24"/>
        </w:rPr>
      </w:pPr>
      <w:r w:rsidRPr="008F2700">
        <w:rPr>
          <w:rFonts w:ascii="Calibri" w:hAnsi="Calibri" w:cs="Calibri"/>
          <w:b/>
          <w:color w:val="589633" w:themeColor="accent1" w:themeShade="BF"/>
          <w:sz w:val="28"/>
          <w:szCs w:val="28"/>
        </w:rPr>
        <w:t>Communicatie</w:t>
      </w:r>
      <w:r w:rsidR="004C54B7" w:rsidRPr="008F2700">
        <w:rPr>
          <w:rFonts w:ascii="Calibri" w:hAnsi="Calibri" w:cs="Calibri"/>
          <w:b/>
          <w:color w:val="589633" w:themeColor="accent1" w:themeShade="BF"/>
          <w:sz w:val="24"/>
          <w:szCs w:val="24"/>
        </w:rPr>
        <w:t xml:space="preserve"> </w:t>
      </w:r>
      <w:r w:rsidR="004C54B7" w:rsidRPr="008F2700">
        <w:rPr>
          <w:rFonts w:ascii="Calibri" w:hAnsi="Calibri" w:cs="Calibri"/>
          <w:b/>
          <w:sz w:val="24"/>
          <w:szCs w:val="24"/>
        </w:rPr>
        <w:t xml:space="preserve"> </w:t>
      </w:r>
    </w:p>
    <w:p w14:paraId="65093DE3" w14:textId="595C9253" w:rsidR="003C5368" w:rsidRPr="008F2700" w:rsidRDefault="003C5368" w:rsidP="0010428E">
      <w:pPr>
        <w:pStyle w:val="controlelijst"/>
        <w:ind w:left="0" w:firstLine="0"/>
        <w:rPr>
          <w:rFonts w:ascii="Calibri" w:hAnsi="Calibri" w:cs="Calibri"/>
          <w:sz w:val="24"/>
          <w:szCs w:val="24"/>
        </w:rPr>
      </w:pPr>
      <w:r w:rsidRPr="008F2700">
        <w:rPr>
          <w:rFonts w:ascii="Calibri" w:hAnsi="Calibri" w:cs="Calibri"/>
          <w:sz w:val="24"/>
          <w:szCs w:val="24"/>
        </w:rPr>
        <w:t xml:space="preserve">Omdat wij in een tweetal </w:t>
      </w:r>
      <w:r w:rsidR="006F5CB0" w:rsidRPr="008F2700">
        <w:rPr>
          <w:rFonts w:ascii="Calibri" w:hAnsi="Calibri" w:cs="Calibri"/>
          <w:sz w:val="24"/>
          <w:szCs w:val="24"/>
        </w:rPr>
        <w:t xml:space="preserve">werken zullen wij natuurlijk goed moeten </w:t>
      </w:r>
      <w:r w:rsidR="00551D4F" w:rsidRPr="008F2700">
        <w:rPr>
          <w:rFonts w:ascii="Calibri" w:hAnsi="Calibri" w:cs="Calibri"/>
          <w:sz w:val="24"/>
          <w:szCs w:val="24"/>
        </w:rPr>
        <w:t>overleggen. Hiervoor gebruiken wij vooral Discord, hiermee kunnen wij chatten, bellen</w:t>
      </w:r>
      <w:r w:rsidR="008B3FC1" w:rsidRPr="008F2700">
        <w:rPr>
          <w:rFonts w:ascii="Calibri" w:hAnsi="Calibri" w:cs="Calibri"/>
          <w:sz w:val="24"/>
          <w:szCs w:val="24"/>
        </w:rPr>
        <w:t>, videobellen en zelfs ons scherm delen. Natuurlijk zullen wij het er op school ook nog over hebben.</w:t>
      </w:r>
    </w:p>
    <w:p w14:paraId="08141735" w14:textId="05AFF588" w:rsidR="009152E9" w:rsidRPr="008F2700" w:rsidRDefault="009152E9"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Wie doet wat?</w:t>
      </w:r>
    </w:p>
    <w:p w14:paraId="4A6B27CA" w14:textId="56D52D11" w:rsidR="009152E9" w:rsidRPr="008F2700" w:rsidRDefault="009152E9" w:rsidP="0010428E">
      <w:pPr>
        <w:pStyle w:val="controlelijst"/>
        <w:ind w:left="0" w:firstLine="0"/>
        <w:rPr>
          <w:rFonts w:ascii="Calibri" w:hAnsi="Calibri" w:cs="Calibri"/>
          <w:sz w:val="24"/>
          <w:szCs w:val="24"/>
          <w:lang w:bidi="nl-NL"/>
        </w:rPr>
      </w:pPr>
      <w:r w:rsidRPr="008F2700">
        <w:rPr>
          <w:rFonts w:ascii="Calibri" w:hAnsi="Calibri" w:cs="Calibri"/>
          <w:sz w:val="24"/>
          <w:szCs w:val="24"/>
        </w:rPr>
        <w:t>Vooral in het begin hebben wij een duidelijke taakverdeling, Ik Ian Hartog do</w:t>
      </w:r>
      <w:r w:rsidR="00025FD3" w:rsidRPr="008F2700">
        <w:rPr>
          <w:rFonts w:ascii="Calibri" w:hAnsi="Calibri" w:cs="Calibri"/>
          <w:sz w:val="24"/>
          <w:szCs w:val="24"/>
        </w:rPr>
        <w:t xml:space="preserve">e vooral de documenten (zoals deze) en </w:t>
      </w:r>
      <w:r w:rsidR="00025FD3" w:rsidRPr="008F2700">
        <w:rPr>
          <w:rFonts w:ascii="Calibri" w:hAnsi="Calibri" w:cs="Calibri"/>
          <w:sz w:val="24"/>
          <w:szCs w:val="24"/>
          <w:lang w:bidi="nl-NL"/>
        </w:rPr>
        <w:t xml:space="preserve">Bjørn Emmaneel doet in het begin vooral de wireframe en de flowchart. Als we naar het programmeren gaan zullen wij daar </w:t>
      </w:r>
      <w:r w:rsidR="008F2700" w:rsidRPr="008F2700">
        <w:rPr>
          <w:rFonts w:ascii="Calibri" w:hAnsi="Calibri" w:cs="Calibri"/>
          <w:sz w:val="24"/>
          <w:szCs w:val="24"/>
          <w:lang w:bidi="nl-NL"/>
        </w:rPr>
        <w:t>allebei</w:t>
      </w:r>
      <w:r w:rsidR="00025FD3" w:rsidRPr="008F2700">
        <w:rPr>
          <w:rFonts w:ascii="Calibri" w:hAnsi="Calibri" w:cs="Calibri"/>
          <w:sz w:val="24"/>
          <w:szCs w:val="24"/>
          <w:lang w:bidi="nl-NL"/>
        </w:rPr>
        <w:t xml:space="preserve"> mee bezig zijn, dus daar hebben wij niet echt een taakverdeling voor.</w:t>
      </w:r>
    </w:p>
    <w:p w14:paraId="6AB00A1D" w14:textId="5256C764" w:rsidR="00025FD3" w:rsidRPr="008F2700" w:rsidRDefault="00025FD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Digitale hulpmiddelen</w:t>
      </w:r>
    </w:p>
    <w:p w14:paraId="662C395E" w14:textId="607546C5" w:rsidR="00025FD3" w:rsidRPr="008F2700" w:rsidRDefault="00991844" w:rsidP="0010428E">
      <w:pPr>
        <w:pStyle w:val="controlelijst"/>
        <w:ind w:left="0" w:firstLine="0"/>
        <w:rPr>
          <w:rFonts w:ascii="Calibri" w:hAnsi="Calibri" w:cs="Calibri"/>
          <w:sz w:val="24"/>
          <w:szCs w:val="24"/>
        </w:rPr>
      </w:pPr>
      <w:r w:rsidRPr="008F2700">
        <w:rPr>
          <w:rFonts w:ascii="Calibri" w:hAnsi="Calibri" w:cs="Calibri"/>
          <w:sz w:val="24"/>
          <w:szCs w:val="24"/>
        </w:rPr>
        <w:t xml:space="preserve">Als digitale </w:t>
      </w:r>
      <w:r w:rsidR="00F85252" w:rsidRPr="008F2700">
        <w:rPr>
          <w:rFonts w:ascii="Calibri" w:hAnsi="Calibri" w:cs="Calibri"/>
          <w:sz w:val="24"/>
          <w:szCs w:val="24"/>
        </w:rPr>
        <w:t xml:space="preserve">hulpmiddelen gaan wij uiteraard </w:t>
      </w:r>
      <w:r w:rsidR="00514D9E" w:rsidRPr="008F2700">
        <w:rPr>
          <w:rFonts w:ascii="Calibri" w:hAnsi="Calibri" w:cs="Calibri"/>
          <w:sz w:val="24"/>
          <w:szCs w:val="24"/>
        </w:rPr>
        <w:t xml:space="preserve">atom gebruiken als codeer programma, wij zullen natuurlijk ook wel lastige </w:t>
      </w:r>
      <w:r w:rsidR="000B2FCB" w:rsidRPr="008F2700">
        <w:rPr>
          <w:rFonts w:ascii="Calibri" w:hAnsi="Calibri" w:cs="Calibri"/>
          <w:sz w:val="24"/>
          <w:szCs w:val="24"/>
        </w:rPr>
        <w:t>dingen opzoeken op internet omdat we dan kunnen leren wat wij moeten doen.</w:t>
      </w:r>
      <w:r w:rsidR="007B1225" w:rsidRPr="008F2700">
        <w:rPr>
          <w:rFonts w:ascii="Calibri" w:hAnsi="Calibri" w:cs="Calibri"/>
          <w:sz w:val="24"/>
          <w:szCs w:val="24"/>
        </w:rPr>
        <w:t xml:space="preserve"> Ook een belangrijk onderdeel van de digitale hulpmiddelen word </w:t>
      </w:r>
      <w:r w:rsidR="006D2508" w:rsidRPr="008F2700">
        <w:rPr>
          <w:rFonts w:ascii="Calibri" w:hAnsi="Calibri" w:cs="Calibri"/>
          <w:sz w:val="24"/>
          <w:szCs w:val="24"/>
        </w:rPr>
        <w:t xml:space="preserve">volgens ons de inspect tool van google, zodat wij </w:t>
      </w:r>
      <w:r w:rsidR="005745A4" w:rsidRPr="008F2700">
        <w:rPr>
          <w:rFonts w:ascii="Calibri" w:hAnsi="Calibri" w:cs="Calibri"/>
          <w:sz w:val="24"/>
          <w:szCs w:val="24"/>
        </w:rPr>
        <w:t>meteen kunnen zien wat onze fout is en waar die zich bevind, zo kunnen wij onze fouten namelijk makkelijker oplossen.</w:t>
      </w:r>
    </w:p>
    <w:p w14:paraId="0E28D979" w14:textId="502BABA2" w:rsidR="007B1063" w:rsidRPr="008F2700" w:rsidRDefault="007B1063" w:rsidP="0010428E">
      <w:pPr>
        <w:pStyle w:val="controlelijst"/>
        <w:ind w:left="0" w:firstLine="0"/>
        <w:rPr>
          <w:rFonts w:ascii="Calibri" w:hAnsi="Calibri" w:cs="Calibri"/>
          <w:b/>
          <w:sz w:val="24"/>
          <w:szCs w:val="24"/>
        </w:rPr>
      </w:pPr>
    </w:p>
    <w:p w14:paraId="366433EE" w14:textId="3F68FF35" w:rsidR="007B1063" w:rsidRPr="008F2700" w:rsidRDefault="007B1063"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Op te leveren diensten</w:t>
      </w:r>
    </w:p>
    <w:p w14:paraId="3A13603B" w14:textId="77777777" w:rsidR="0008358A" w:rsidRPr="008F2700" w:rsidRDefault="0008358A" w:rsidP="0010428E">
      <w:pPr>
        <w:pStyle w:val="controlelijst"/>
        <w:ind w:left="0" w:firstLine="0"/>
        <w:rPr>
          <w:rFonts w:ascii="Calibri" w:hAnsi="Calibri" w:cs="Calibri"/>
          <w:b/>
          <w:color w:val="589633" w:themeColor="accent1" w:themeShade="BF"/>
          <w:sz w:val="36"/>
          <w:szCs w:val="36"/>
        </w:rPr>
      </w:pPr>
    </w:p>
    <w:p w14:paraId="14DB27E3" w14:textId="217A4E43" w:rsidR="007B1063" w:rsidRPr="008F2700" w:rsidRDefault="007B106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 xml:space="preserve">Op te </w:t>
      </w:r>
      <w:r w:rsidR="00790E36" w:rsidRPr="008F2700">
        <w:rPr>
          <w:rFonts w:ascii="Calibri" w:hAnsi="Calibri" w:cs="Calibri"/>
          <w:b/>
          <w:color w:val="589633" w:themeColor="accent1" w:themeShade="BF"/>
          <w:sz w:val="28"/>
          <w:szCs w:val="28"/>
        </w:rPr>
        <w:t>leveren diensten:</w:t>
      </w:r>
    </w:p>
    <w:p w14:paraId="6C193202" w14:textId="2FBFF977" w:rsidR="00790E36" w:rsidRPr="008F2700" w:rsidRDefault="00DC60A4"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Zorgen dat het product goed is</w:t>
      </w:r>
      <w:r w:rsidR="00AD2E6F" w:rsidRPr="008F2700">
        <w:rPr>
          <w:rFonts w:ascii="Calibri" w:hAnsi="Calibri" w:cs="Calibri"/>
          <w:color w:val="000000" w:themeColor="text2"/>
          <w:sz w:val="24"/>
          <w:szCs w:val="24"/>
        </w:rPr>
        <w:t>;</w:t>
      </w:r>
    </w:p>
    <w:p w14:paraId="418D0257" w14:textId="7E1B6D9E" w:rsidR="00DC60A4" w:rsidRPr="008F2700" w:rsidRDefault="00AD2E6F"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De afspraken nakomen;</w:t>
      </w:r>
    </w:p>
    <w:p w14:paraId="7D49543C" w14:textId="145F9852" w:rsidR="00AD2E6F" w:rsidRPr="008F2700" w:rsidRDefault="001A054C"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Op tijd de opdracht inleveren.</w:t>
      </w:r>
    </w:p>
    <w:p w14:paraId="32632FF2" w14:textId="77777777" w:rsidR="0008358A" w:rsidRPr="008F2700" w:rsidRDefault="0008358A" w:rsidP="0008358A">
      <w:pPr>
        <w:pStyle w:val="controlelijst"/>
        <w:ind w:left="720" w:firstLine="0"/>
        <w:rPr>
          <w:rFonts w:ascii="Calibri" w:hAnsi="Calibri" w:cs="Calibri"/>
          <w:b/>
          <w:color w:val="000000" w:themeColor="text2"/>
          <w:sz w:val="28"/>
          <w:szCs w:val="28"/>
        </w:rPr>
      </w:pPr>
    </w:p>
    <w:p w14:paraId="4BE9CA23" w14:textId="6D260718" w:rsidR="001A054C" w:rsidRPr="008F2700" w:rsidRDefault="0058138C" w:rsidP="0058138C">
      <w:pPr>
        <w:pStyle w:val="controlelijst"/>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Op te leveren producten:</w:t>
      </w:r>
    </w:p>
    <w:p w14:paraId="66EB0D11" w14:textId="69E16435" w:rsidR="0058138C" w:rsidRPr="008F2700" w:rsidRDefault="001076B8" w:rsidP="0058138C">
      <w:pPr>
        <w:pStyle w:val="controlelijst"/>
        <w:numPr>
          <w:ilvl w:val="0"/>
          <w:numId w:val="12"/>
        </w:numPr>
        <w:rPr>
          <w:rFonts w:ascii="Calibri" w:hAnsi="Calibri" w:cs="Calibri"/>
          <w:sz w:val="24"/>
          <w:szCs w:val="24"/>
        </w:rPr>
      </w:pPr>
      <w:r w:rsidRPr="008F2700">
        <w:rPr>
          <w:rFonts w:ascii="Calibri" w:hAnsi="Calibri" w:cs="Calibri"/>
          <w:sz w:val="24"/>
          <w:szCs w:val="24"/>
        </w:rPr>
        <w:t>Een werkende online card game;</w:t>
      </w:r>
    </w:p>
    <w:p w14:paraId="06CE3760" w14:textId="01A56C05" w:rsidR="0008358A" w:rsidRPr="008F2700" w:rsidRDefault="00855CE0" w:rsidP="0058138C">
      <w:pPr>
        <w:pStyle w:val="controlelijst"/>
        <w:numPr>
          <w:ilvl w:val="0"/>
          <w:numId w:val="12"/>
        </w:numPr>
        <w:rPr>
          <w:rFonts w:ascii="Calibri" w:hAnsi="Calibri" w:cs="Calibri"/>
          <w:sz w:val="24"/>
          <w:szCs w:val="24"/>
        </w:rPr>
      </w:pPr>
      <w:r w:rsidRPr="008F2700">
        <w:rPr>
          <w:rFonts w:ascii="Calibri" w:hAnsi="Calibri" w:cs="Calibri"/>
          <w:sz w:val="24"/>
          <w:szCs w:val="24"/>
        </w:rPr>
        <w:t>Documentatie</w:t>
      </w:r>
      <w:r w:rsidR="0008358A" w:rsidRPr="008F2700">
        <w:rPr>
          <w:rFonts w:ascii="Calibri" w:hAnsi="Calibri" w:cs="Calibri"/>
          <w:sz w:val="24"/>
          <w:szCs w:val="24"/>
        </w:rPr>
        <w:t>.</w:t>
      </w:r>
    </w:p>
    <w:p w14:paraId="009C2789" w14:textId="52201080" w:rsidR="001076B8" w:rsidRPr="008F2700" w:rsidRDefault="0008358A" w:rsidP="0008358A">
      <w:pPr>
        <w:spacing w:before="0" w:after="0" w:line="276" w:lineRule="auto"/>
        <w:rPr>
          <w:rFonts w:ascii="Calibri" w:hAnsi="Calibri" w:cs="Calibri"/>
          <w:b/>
          <w:sz w:val="24"/>
          <w:szCs w:val="24"/>
        </w:rPr>
      </w:pPr>
      <w:r w:rsidRPr="008F2700">
        <w:rPr>
          <w:rFonts w:ascii="Calibri" w:hAnsi="Calibri" w:cs="Calibri"/>
          <w:b/>
          <w:sz w:val="24"/>
          <w:szCs w:val="24"/>
        </w:rPr>
        <w:lastRenderedPageBreak/>
        <w:br w:type="page"/>
      </w:r>
    </w:p>
    <w:p w14:paraId="3325F137" w14:textId="617C1A0D" w:rsidR="0008358A" w:rsidRPr="008F2700" w:rsidRDefault="007620E0" w:rsidP="0008358A">
      <w:pPr>
        <w:spacing w:before="0" w:after="0" w:line="276" w:lineRule="auto"/>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Slot</w:t>
      </w:r>
    </w:p>
    <w:p w14:paraId="71005064" w14:textId="77777777" w:rsidR="00D4574C" w:rsidRPr="008F2700" w:rsidRDefault="00D4574C" w:rsidP="0008358A">
      <w:pPr>
        <w:spacing w:before="0" w:after="0" w:line="276" w:lineRule="auto"/>
        <w:rPr>
          <w:rFonts w:ascii="Calibri" w:hAnsi="Calibri" w:cs="Calibri"/>
          <w:b/>
          <w:color w:val="589633" w:themeColor="accent1" w:themeShade="BF"/>
          <w:sz w:val="36"/>
          <w:szCs w:val="36"/>
        </w:rPr>
      </w:pPr>
    </w:p>
    <w:p w14:paraId="6CD2C022" w14:textId="2A6F8A9E" w:rsidR="007620E0" w:rsidRPr="008F2700" w:rsidRDefault="007620E0" w:rsidP="0008358A">
      <w:pPr>
        <w:spacing w:before="0" w:after="0" w:line="276" w:lineRule="auto"/>
        <w:rPr>
          <w:rFonts w:ascii="Calibri" w:hAnsi="Calibri" w:cs="Calibri"/>
          <w:sz w:val="24"/>
          <w:szCs w:val="24"/>
        </w:rPr>
      </w:pPr>
      <w:r w:rsidRPr="008F2700">
        <w:rPr>
          <w:rFonts w:ascii="Calibri" w:hAnsi="Calibri" w:cs="Calibri"/>
          <w:sz w:val="24"/>
          <w:szCs w:val="24"/>
        </w:rPr>
        <w:t xml:space="preserve">Wij hopen u genoeg geïnformeerd </w:t>
      </w:r>
      <w:r w:rsidR="00533B1D" w:rsidRPr="008F2700">
        <w:rPr>
          <w:rFonts w:ascii="Calibri" w:hAnsi="Calibri" w:cs="Calibri"/>
          <w:sz w:val="24"/>
          <w:szCs w:val="24"/>
        </w:rPr>
        <w:t>te hebben met ons plan van aanpak</w:t>
      </w:r>
      <w:r w:rsidR="00932DC1" w:rsidRPr="008F2700">
        <w:rPr>
          <w:rFonts w:ascii="Calibri" w:hAnsi="Calibri" w:cs="Calibri"/>
          <w:sz w:val="24"/>
          <w:szCs w:val="24"/>
        </w:rPr>
        <w:t xml:space="preserve">. Als u nog vragen of opmerkingen heeft over ons </w:t>
      </w:r>
      <w:r w:rsidR="003F0C10" w:rsidRPr="008F2700">
        <w:rPr>
          <w:rFonts w:ascii="Calibri" w:hAnsi="Calibri" w:cs="Calibri"/>
          <w:sz w:val="24"/>
          <w:szCs w:val="24"/>
        </w:rPr>
        <w:t xml:space="preserve">project kunt u die mailen naar: </w:t>
      </w:r>
      <w:hyperlink r:id="rId15" w:history="1">
        <w:r w:rsidR="003F0C10" w:rsidRPr="008F2700">
          <w:rPr>
            <w:rStyle w:val="Hyperlink"/>
            <w:rFonts w:ascii="Calibri" w:hAnsi="Calibri" w:cs="Calibri"/>
            <w:sz w:val="24"/>
            <w:szCs w:val="24"/>
          </w:rPr>
          <w:t>26035@ma-web.nl</w:t>
        </w:r>
      </w:hyperlink>
      <w:r w:rsidR="003F0C10" w:rsidRPr="008F2700">
        <w:rPr>
          <w:rFonts w:ascii="Calibri" w:hAnsi="Calibri" w:cs="Calibri"/>
          <w:sz w:val="24"/>
          <w:szCs w:val="24"/>
        </w:rPr>
        <w:t xml:space="preserve">, of naar </w:t>
      </w:r>
      <w:hyperlink r:id="rId16" w:history="1">
        <w:r w:rsidR="003F0C10" w:rsidRPr="008F2700">
          <w:rPr>
            <w:rStyle w:val="Hyperlink"/>
            <w:rFonts w:ascii="Calibri" w:hAnsi="Calibri" w:cs="Calibri"/>
            <w:lang w:bidi="nl-NL"/>
          </w:rPr>
          <w:t>27728@ma-web.nl</w:t>
        </w:r>
      </w:hyperlink>
      <w:r w:rsidR="003F0C10" w:rsidRPr="008F2700">
        <w:rPr>
          <w:rStyle w:val="Hyperlink"/>
          <w:rFonts w:ascii="Calibri" w:hAnsi="Calibri" w:cs="Calibri"/>
          <w:lang w:bidi="nl-NL"/>
        </w:rPr>
        <w:t>.</w:t>
      </w:r>
    </w:p>
    <w:p w14:paraId="12DDD061" w14:textId="4CE75E5C" w:rsidR="00855CE0" w:rsidRDefault="00855CE0" w:rsidP="00287521">
      <w:pPr>
        <w:pStyle w:val="controlelijst"/>
        <w:rPr>
          <w:b/>
          <w:sz w:val="24"/>
          <w:szCs w:val="24"/>
        </w:rPr>
      </w:pPr>
    </w:p>
    <w:p w14:paraId="631BC8CF" w14:textId="77777777" w:rsidR="00287521" w:rsidRPr="0058138C" w:rsidRDefault="00287521" w:rsidP="00287521">
      <w:pPr>
        <w:pStyle w:val="controlelijst"/>
        <w:rPr>
          <w:b/>
          <w:sz w:val="24"/>
          <w:szCs w:val="24"/>
        </w:rPr>
      </w:pPr>
    </w:p>
    <w:sectPr w:rsidR="00287521" w:rsidRPr="0058138C" w:rsidSect="00AB476B">
      <w:footerReference w:type="default" r:id="rId17"/>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160B9" w14:textId="77777777" w:rsidR="00AB42B0" w:rsidRDefault="00AB42B0" w:rsidP="008B0457">
      <w:pPr>
        <w:spacing w:line="240" w:lineRule="auto"/>
      </w:pPr>
      <w:r>
        <w:separator/>
      </w:r>
    </w:p>
  </w:endnote>
  <w:endnote w:type="continuationSeparator" w:id="0">
    <w:p w14:paraId="77E2D701" w14:textId="77777777" w:rsidR="00AB42B0" w:rsidRDefault="00AB42B0"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979" w14:textId="77777777" w:rsidR="003C6240" w:rsidRPr="002D5565" w:rsidRDefault="003C6240"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7713F9B4" wp14:editId="545F5F4F">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10012"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Pr="002D5565">
      <w:rPr>
        <w:color w:val="3B6522" w:themeColor="accent1" w:themeShade="80"/>
        <w:sz w:val="18"/>
        <w:lang w:bidi="nl-NL"/>
      </w:rPr>
      <w:t xml:space="preserve">Pagina </w:t>
    </w:r>
    <w:r>
      <w:rPr>
        <w:lang w:bidi="nl-NL"/>
      </w:rPr>
      <w:fldChar w:fldCharType="begin"/>
    </w:r>
    <w:r>
      <w:rPr>
        <w:lang w:bidi="nl-NL"/>
      </w:rPr>
      <w:instrText xml:space="preserve"> PAGE  \* MERGEFORMAT </w:instrText>
    </w:r>
    <w:r>
      <w:rPr>
        <w:lang w:bidi="nl-NL"/>
      </w:rPr>
      <w:fldChar w:fldCharType="separate"/>
    </w:r>
    <w:r w:rsidRPr="0030570A">
      <w:rPr>
        <w:noProof/>
        <w:color w:val="3B6522" w:themeColor="accent1" w:themeShade="80"/>
        <w:sz w:val="18"/>
        <w:lang w:bidi="nl-NL"/>
      </w:rPr>
      <w:t>1</w:t>
    </w:r>
    <w:r>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A572" w14:textId="77777777" w:rsidR="00AB42B0" w:rsidRDefault="00AB42B0" w:rsidP="008B0457">
      <w:pPr>
        <w:spacing w:line="240" w:lineRule="auto"/>
      </w:pPr>
      <w:r>
        <w:separator/>
      </w:r>
    </w:p>
  </w:footnote>
  <w:footnote w:type="continuationSeparator" w:id="0">
    <w:p w14:paraId="4B9F04F4" w14:textId="77777777" w:rsidR="00AB42B0" w:rsidRDefault="00AB42B0"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2FED"/>
    <w:multiLevelType w:val="hybridMultilevel"/>
    <w:tmpl w:val="B91A9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4F288E"/>
    <w:multiLevelType w:val="hybridMultilevel"/>
    <w:tmpl w:val="0E787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4318E5"/>
    <w:multiLevelType w:val="hybridMultilevel"/>
    <w:tmpl w:val="76367B4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8" w15:restartNumberingAfterBreak="0">
    <w:nsid w:val="628B29EE"/>
    <w:multiLevelType w:val="hybridMultilevel"/>
    <w:tmpl w:val="B606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DD65A0B"/>
    <w:multiLevelType w:val="hybridMultilevel"/>
    <w:tmpl w:val="3F74B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10"/>
  </w:num>
  <w:num w:numId="6">
    <w:abstractNumId w:val="1"/>
  </w:num>
  <w:num w:numId="7">
    <w:abstractNumId w:val="0"/>
  </w:num>
  <w:num w:numId="8">
    <w:abstractNumId w:val="7"/>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98"/>
    <w:rsid w:val="00025FD3"/>
    <w:rsid w:val="0003156E"/>
    <w:rsid w:val="0008358A"/>
    <w:rsid w:val="000B2FCB"/>
    <w:rsid w:val="000D0C18"/>
    <w:rsid w:val="0010428E"/>
    <w:rsid w:val="001076B8"/>
    <w:rsid w:val="001421CE"/>
    <w:rsid w:val="00152372"/>
    <w:rsid w:val="00194FA3"/>
    <w:rsid w:val="001A054C"/>
    <w:rsid w:val="001F2676"/>
    <w:rsid w:val="002866D2"/>
    <w:rsid w:val="00287521"/>
    <w:rsid w:val="002A0996"/>
    <w:rsid w:val="002B1C90"/>
    <w:rsid w:val="002D0CC8"/>
    <w:rsid w:val="002D5565"/>
    <w:rsid w:val="0030570A"/>
    <w:rsid w:val="00342A74"/>
    <w:rsid w:val="00386A45"/>
    <w:rsid w:val="003A77CE"/>
    <w:rsid w:val="003C5368"/>
    <w:rsid w:val="003C6240"/>
    <w:rsid w:val="003F0C10"/>
    <w:rsid w:val="003F43FB"/>
    <w:rsid w:val="004808A6"/>
    <w:rsid w:val="004C54B7"/>
    <w:rsid w:val="004D343B"/>
    <w:rsid w:val="004D62BB"/>
    <w:rsid w:val="004E4E9C"/>
    <w:rsid w:val="004E6F10"/>
    <w:rsid w:val="004F2E68"/>
    <w:rsid w:val="00514D9E"/>
    <w:rsid w:val="00533B1D"/>
    <w:rsid w:val="00551D4F"/>
    <w:rsid w:val="00552DA1"/>
    <w:rsid w:val="005745A4"/>
    <w:rsid w:val="0058138C"/>
    <w:rsid w:val="00585E82"/>
    <w:rsid w:val="005B3B4E"/>
    <w:rsid w:val="005D47FC"/>
    <w:rsid w:val="006259A1"/>
    <w:rsid w:val="00633B53"/>
    <w:rsid w:val="0064446A"/>
    <w:rsid w:val="00675F78"/>
    <w:rsid w:val="006C0196"/>
    <w:rsid w:val="006C0AED"/>
    <w:rsid w:val="006C27EC"/>
    <w:rsid w:val="006C2B38"/>
    <w:rsid w:val="006D2508"/>
    <w:rsid w:val="006F022B"/>
    <w:rsid w:val="006F5CB0"/>
    <w:rsid w:val="007620E0"/>
    <w:rsid w:val="00790E36"/>
    <w:rsid w:val="007B1063"/>
    <w:rsid w:val="007B1225"/>
    <w:rsid w:val="0081053B"/>
    <w:rsid w:val="00855CE0"/>
    <w:rsid w:val="008B0457"/>
    <w:rsid w:val="008B3FC1"/>
    <w:rsid w:val="008F2700"/>
    <w:rsid w:val="008F7D14"/>
    <w:rsid w:val="009152E9"/>
    <w:rsid w:val="00921EB2"/>
    <w:rsid w:val="00932DC1"/>
    <w:rsid w:val="00961CAB"/>
    <w:rsid w:val="00991844"/>
    <w:rsid w:val="009E2ED8"/>
    <w:rsid w:val="009E5394"/>
    <w:rsid w:val="00A20806"/>
    <w:rsid w:val="00A27BBA"/>
    <w:rsid w:val="00A34118"/>
    <w:rsid w:val="00A55E18"/>
    <w:rsid w:val="00A91231"/>
    <w:rsid w:val="00AB42B0"/>
    <w:rsid w:val="00AB476B"/>
    <w:rsid w:val="00AD2609"/>
    <w:rsid w:val="00AD2E6F"/>
    <w:rsid w:val="00AE53AB"/>
    <w:rsid w:val="00AF3C97"/>
    <w:rsid w:val="00B04DF0"/>
    <w:rsid w:val="00B2210C"/>
    <w:rsid w:val="00B27F29"/>
    <w:rsid w:val="00B55E3C"/>
    <w:rsid w:val="00B734EF"/>
    <w:rsid w:val="00B75C23"/>
    <w:rsid w:val="00B80F1F"/>
    <w:rsid w:val="00BB5447"/>
    <w:rsid w:val="00C87466"/>
    <w:rsid w:val="00D04E6F"/>
    <w:rsid w:val="00D141B9"/>
    <w:rsid w:val="00D259CE"/>
    <w:rsid w:val="00D41208"/>
    <w:rsid w:val="00D4574C"/>
    <w:rsid w:val="00DC60A4"/>
    <w:rsid w:val="00DD52C0"/>
    <w:rsid w:val="00DD7416"/>
    <w:rsid w:val="00E37F4F"/>
    <w:rsid w:val="00E42E27"/>
    <w:rsid w:val="00E71676"/>
    <w:rsid w:val="00E81B44"/>
    <w:rsid w:val="00EC5753"/>
    <w:rsid w:val="00EE14B4"/>
    <w:rsid w:val="00F06AF6"/>
    <w:rsid w:val="00F252E3"/>
    <w:rsid w:val="00F5564F"/>
    <w:rsid w:val="00F6243E"/>
    <w:rsid w:val="00F85252"/>
    <w:rsid w:val="00F93095"/>
    <w:rsid w:val="00FA0816"/>
    <w:rsid w:val="00FA2358"/>
    <w:rsid w:val="00FA602D"/>
    <w:rsid w:val="00FB4A42"/>
    <w:rsid w:val="00FF32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7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 w:type="character" w:styleId="Hyperlink">
    <w:name w:val="Hyperlink"/>
    <w:basedOn w:val="Standaardalinea-lettertype"/>
    <w:unhideWhenUsed/>
    <w:rsid w:val="00A55E18"/>
    <w:rPr>
      <w:color w:val="4A8097" w:themeColor="hyperlink"/>
      <w:u w:val="single"/>
    </w:rPr>
  </w:style>
  <w:style w:type="character" w:styleId="Onopgelostemelding">
    <w:name w:val="Unresolved Mention"/>
    <w:basedOn w:val="Standaardalinea-lettertype"/>
    <w:uiPriority w:val="99"/>
    <w:semiHidden/>
    <w:unhideWhenUsed/>
    <w:rsid w:val="00A55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6035@ma-web.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27728@ma-web.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26035@ma-web.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7728@ma-we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4.xml><?xml version="1.0" encoding="utf-8"?>
<ds:datastoreItem xmlns:ds="http://schemas.openxmlformats.org/officeDocument/2006/customXml" ds:itemID="{B0E9653F-FBB4-4C90-9317-51D6B91E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7</Pages>
  <Words>816</Words>
  <Characters>4494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2018-11-27T17:51:00Z</dcterms:created>
  <dcterms:modified xsi:type="dcterms:W3CDTF">2018-12-04T12:45:00Z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