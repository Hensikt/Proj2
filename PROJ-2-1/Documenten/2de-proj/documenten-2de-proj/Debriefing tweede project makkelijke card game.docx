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5AA2" w14:textId="77777777" w:rsidR="006C27EC" w:rsidRPr="006F022B" w:rsidRDefault="00AB476B" w:rsidP="00A27BBA">
      <w:pPr>
        <w:pStyle w:val="Titel"/>
        <w:rPr>
          <w:lang w:val="nl-NL"/>
        </w:rPr>
      </w:pPr>
      <w:r w:rsidRPr="006F022B">
        <w:rPr>
          <w:lang w:val="nl-NL" w:eastAsia="en-GB"/>
        </w:rPr>
        <mc:AlternateContent>
          <mc:Choice Requires="wpg">
            <w:drawing>
              <wp:anchor distT="0" distB="0" distL="114300" distR="114300" simplePos="0" relativeHeight="251659264" behindDoc="1" locked="1" layoutInCell="1" allowOverlap="1" wp14:anchorId="4806460D" wp14:editId="1F48FC02">
                <wp:simplePos x="0" y="0"/>
                <wp:positionH relativeFrom="page">
                  <wp:posOffset>-295275</wp:posOffset>
                </wp:positionH>
                <wp:positionV relativeFrom="page">
                  <wp:posOffset>-28575</wp:posOffset>
                </wp:positionV>
                <wp:extent cx="8305165" cy="1576705"/>
                <wp:effectExtent l="0" t="0" r="635" b="4445"/>
                <wp:wrapNone/>
                <wp:docPr id="3" name="Groe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165" cy="1576705"/>
                          <a:chOff x="-694" y="3016"/>
                          <a:chExt cx="13079" cy="2483"/>
                        </a:xfrm>
                      </wpg:grpSpPr>
                      <wps:wsp>
                        <wps:cNvPr id="4" name="Rechthoek 18"/>
                        <wps:cNvSpPr>
                          <a:spLocks noChangeArrowheads="1"/>
                        </wps:cNvSpPr>
                        <wps:spPr bwMode="auto">
                          <a:xfrm>
                            <a:off x="-215" y="3016"/>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ep 19"/>
                        <wpg:cNvGrpSpPr>
                          <a:grpSpLocks/>
                        </wpg:cNvGrpSpPr>
                        <wpg:grpSpPr bwMode="auto">
                          <a:xfrm>
                            <a:off x="-694" y="3072"/>
                            <a:ext cx="12727" cy="2427"/>
                            <a:chOff x="-867" y="-268"/>
                            <a:chExt cx="12727" cy="2427"/>
                          </a:xfrm>
                        </wpg:grpSpPr>
                        <wps:wsp>
                          <wps:cNvPr id="6" name="Rechthoek 20" descr="chart"/>
                          <wps:cNvSpPr>
                            <a:spLocks noChangeArrowheads="1"/>
                          </wps:cNvSpPr>
                          <wps:spPr bwMode="auto">
                            <a:xfrm>
                              <a:off x="6880" y="-265"/>
                              <a:ext cx="4980" cy="241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Vorm 21"/>
                          <wps:cNvSpPr>
                            <a:spLocks noChangeArrowheads="1"/>
                          </wps:cNvSpPr>
                          <wps:spPr bwMode="auto">
                            <a:xfrm rot="16200000" flipV="1">
                              <a:off x="4271" y="-5303"/>
                              <a:ext cx="2324"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Vorm 22"/>
                          <wps:cNvSpPr>
                            <a:spLocks/>
                          </wps:cNvSpPr>
                          <wps:spPr bwMode="auto">
                            <a:xfrm>
                              <a:off x="-129" y="-268"/>
                              <a:ext cx="7816" cy="1584"/>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B30C43" id="Groep 17" o:spid="_x0000_s1026" alt="Titel: Background banner with computer - Beschrijving: Computer and iPad with graphs and calendar onscreen" style="position:absolute;margin-left:-23.25pt;margin-top:-2.25pt;width:653.95pt;height:124.15pt;z-index:-251657216;mso-position-horizontal-relative:page;mso-position-vertical-relative:page" coordorigin="-694,3016" coordsize="13079,2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">
                <v:rect id="Rechthoek 18" o:spid="_x0000_s1027" style="position:absolute;left:-215;top:3016;width:1260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" fillcolor="#79c24d [3204]" stroked="f" strokecolor="#4a7ebb" strokeweight="1.5pt">
                  <v:shadow opacity="22938f" offset="0"/>
                  <v:textbox inset=",7.2pt,,7.2pt"/>
                </v:rect>
                <v:group id="Groep 19" o:spid="_x0000_s1028" style="position:absolute;left:-694;top:3072;width:12727;height:2427" coordorigin="-867,-268" coordsize="12727,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hthoek 20" o:spid="_x0000_s1029" alt="chart" style="position:absolute;left:6880;top:-265;width:4980;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&#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Vorm 21" o:spid="_x0000_s1030" type="#_x0000_t6" style="position:absolute;left:4271;top:-5303;width:2324;height:126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" fillcolor="#79c24d [3204]" stroked="f" strokecolor="#4a7ebb" strokeweight="1.5pt">
                    <v:shadow opacity="22938f" offset="0"/>
                    <v:textbox inset=",7.2pt,,7.2pt"/>
                  </v:shape>
                  <v:shape id="AutoVorm 22" o:spid="_x0000_s1031" style="position:absolute;left:-129;top:-268;width:7816;height:1584;visibility:visible;mso-wrap-style:square;v-text-anchor:top" coordsize="798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" path="m,l7983,,7410,1320,,xe" fillcolor="#3a6422 [1604]" stroked="f" strokecolor="#4a7ebb" strokeweight="3.5pt">
                    <v:shadow opacity="22938f" offset="0"/>
                    <v:path arrowok="t" o:connecttype="custom" o:connectlocs="0,0;7816,0;7255,1584;0,0" o:connectangles="0,0,0,0"/>
                  </v:shape>
                </v:group>
                <w10:wrap anchorx="page" anchory="page"/>
                <w10:anchorlock/>
              </v:group>
            </w:pict>
          </mc:Fallback>
        </mc:AlternateContent>
      </w:r>
      <w:r w:rsidR="00861B78">
        <w:rPr>
          <w:rFonts w:ascii="Calibri" w:hAnsi="Calibri" w:cs="Calibri"/>
          <w:lang w:val="nl-NL"/>
        </w:rPr>
        <w:t>Debriefing tweede project</w:t>
      </w:r>
    </w:p>
    <w:p w14:paraId="233AF6E2" w14:textId="77777777" w:rsidR="007B111E" w:rsidRDefault="007B111E" w:rsidP="00A27BBA">
      <w:pPr>
        <w:pStyle w:val="Kop1"/>
      </w:pPr>
      <w:bookmarkStart w:id="0" w:name="_q8b6blsj00hl" w:colFirst="0" w:colLast="0"/>
      <w:bookmarkEnd w:id="0"/>
    </w:p>
    <w:p w14:paraId="281E0383" w14:textId="77777777" w:rsidR="006C27EC" w:rsidRPr="007B111E" w:rsidRDefault="00861B78" w:rsidP="00A27BBA">
      <w:pPr>
        <w:pStyle w:val="Kop1"/>
        <w:rPr>
          <w:rFonts w:ascii="Calibri" w:hAnsi="Calibri" w:cs="Calibri"/>
        </w:rPr>
      </w:pPr>
      <w:r w:rsidRPr="007B111E">
        <w:rPr>
          <w:rFonts w:ascii="Calibri" w:hAnsi="Calibri" w:cs="Calibri"/>
        </w:rPr>
        <w:t>Algemene gegevens</w:t>
      </w:r>
    </w:p>
    <w:p w14:paraId="2279700A" w14:textId="77777777" w:rsidR="006C27EC" w:rsidRPr="007B111E" w:rsidRDefault="00D7058A" w:rsidP="00AE53AB">
      <w:pPr>
        <w:pStyle w:val="controlelijst"/>
        <w:rPr>
          <w:rFonts w:ascii="Calibri Light" w:hAnsi="Calibri Light" w:cs="Calibri Light"/>
        </w:rPr>
      </w:pPr>
      <w:sdt>
        <w:sdtPr>
          <w:rPr>
            <w:rFonts w:ascii="Calibri Light" w:hAnsi="Calibri Light" w:cs="Calibri Light"/>
            <w:color w:val="79C24D" w:themeColor="accent1"/>
          </w:rPr>
          <w:id w:val="680402330"/>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2A0996" w:rsidRPr="007B111E">
        <w:rPr>
          <w:rFonts w:ascii="Calibri Light" w:hAnsi="Calibri Light" w:cs="Calibri Light"/>
          <w:lang w:bidi="nl-NL"/>
        </w:rPr>
        <w:tab/>
      </w:r>
      <w:r w:rsidR="00861B78" w:rsidRPr="007B111E">
        <w:rPr>
          <w:rFonts w:ascii="Calibri Light" w:hAnsi="Calibri Light" w:cs="Calibri Light"/>
          <w:sz w:val="24"/>
          <w:szCs w:val="24"/>
          <w:lang w:bidi="nl-NL"/>
        </w:rPr>
        <w:t>Namen: Ian Hartog en Bjørn Emmaneel</w:t>
      </w:r>
      <w:r w:rsidR="00861B78" w:rsidRPr="007B111E">
        <w:rPr>
          <w:rFonts w:ascii="Calibri Light" w:hAnsi="Calibri Light" w:cs="Calibri Light"/>
          <w:lang w:bidi="nl-NL"/>
        </w:rPr>
        <w:t>.</w:t>
      </w:r>
      <w:r w:rsidR="002A0996" w:rsidRPr="007B111E">
        <w:rPr>
          <w:rFonts w:ascii="Calibri Light" w:hAnsi="Calibri Light" w:cs="Calibri Light"/>
          <w:lang w:bidi="nl-NL"/>
        </w:rPr>
        <w:t xml:space="preserve"> </w:t>
      </w:r>
    </w:p>
    <w:p w14:paraId="27CBF2FF" w14:textId="77777777" w:rsidR="006C27EC" w:rsidRPr="007B111E" w:rsidRDefault="00D7058A" w:rsidP="00F06AF6">
      <w:pPr>
        <w:pStyle w:val="controlelijst"/>
        <w:rPr>
          <w:rFonts w:ascii="Calibri Light" w:hAnsi="Calibri Light" w:cs="Calibri Light"/>
        </w:rPr>
      </w:pPr>
      <w:sdt>
        <w:sdtPr>
          <w:rPr>
            <w:rFonts w:ascii="Calibri Light" w:hAnsi="Calibri Light" w:cs="Calibri Light"/>
            <w:color w:val="79C24D" w:themeColor="accent1"/>
          </w:rPr>
          <w:id w:val="-398515003"/>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Klas: MG1B.</w:t>
      </w:r>
    </w:p>
    <w:p w14:paraId="5635DF6D" w14:textId="77777777" w:rsidR="00861B78" w:rsidRPr="007B111E" w:rsidRDefault="00D7058A" w:rsidP="0081053B">
      <w:pPr>
        <w:pStyle w:val="controlelijst"/>
        <w:rPr>
          <w:rFonts w:ascii="Calibri Light" w:hAnsi="Calibri Light" w:cs="Calibri Light"/>
          <w:lang w:bidi="nl-NL"/>
        </w:rPr>
      </w:pPr>
      <w:sdt>
        <w:sdtPr>
          <w:rPr>
            <w:rFonts w:ascii="Calibri Light" w:hAnsi="Calibri Light" w:cs="Calibri Light"/>
            <w:color w:val="79C24D" w:themeColor="accent1"/>
          </w:rPr>
          <w:id w:val="-477920844"/>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Bedrijfsnaam: Mediacollege Amsterdam</w:t>
      </w:r>
    </w:p>
    <w:p w14:paraId="6BC93AAD" w14:textId="77777777" w:rsidR="006C27EC" w:rsidRPr="007B111E" w:rsidRDefault="00D7058A" w:rsidP="0081053B">
      <w:pPr>
        <w:pStyle w:val="controlelijst"/>
        <w:rPr>
          <w:rFonts w:ascii="Calibri Light" w:hAnsi="Calibri Light" w:cs="Calibri Light"/>
        </w:rPr>
      </w:pPr>
      <w:sdt>
        <w:sdtPr>
          <w:rPr>
            <w:rFonts w:ascii="Calibri Light" w:hAnsi="Calibri Light" w:cs="Calibri Light"/>
            <w:color w:val="79C24D" w:themeColor="accent1"/>
          </w:rPr>
          <w:id w:val="1094060696"/>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 xml:space="preserve">Namen contactpersonen: Ian Hartog en </w:t>
      </w:r>
      <w:r w:rsidR="00861B78" w:rsidRPr="007B111E">
        <w:rPr>
          <w:rFonts w:ascii="Calibri Light" w:hAnsi="Calibri Light" w:cs="Calibri Light"/>
          <w:sz w:val="24"/>
          <w:szCs w:val="24"/>
          <w:lang w:bidi="nl-NL"/>
        </w:rPr>
        <w:t>Bjørn Emmaneel</w:t>
      </w:r>
    </w:p>
    <w:p w14:paraId="21DCF623" w14:textId="77777777" w:rsidR="006C27EC" w:rsidRPr="007B111E" w:rsidRDefault="00D7058A" w:rsidP="0081053B">
      <w:pPr>
        <w:pStyle w:val="controlelijst"/>
        <w:rPr>
          <w:rFonts w:ascii="Calibri Light" w:hAnsi="Calibri Light" w:cs="Calibri Light"/>
        </w:rPr>
      </w:pPr>
      <w:sdt>
        <w:sdtPr>
          <w:rPr>
            <w:rFonts w:ascii="Calibri Light" w:hAnsi="Calibri Light" w:cs="Calibri Light"/>
            <w:color w:val="79C24D" w:themeColor="accent1"/>
          </w:rPr>
          <w:id w:val="-1133641790"/>
          <w14:checkbox>
            <w14:checked w14:val="0"/>
            <w14:checkedState w14:val="2612" w14:font="MS Gothic"/>
            <w14:uncheckedState w14:val="2610" w14:font="MS Gothic"/>
          </w14:checkbox>
        </w:sdtPr>
        <w:sdtEndPr/>
        <w:sdtContent>
          <w:r w:rsidR="00BB5447" w:rsidRPr="007B111E">
            <w:rPr>
              <w:rFonts w:ascii="Segoe UI Symbol" w:eastAsia="MS Gothic" w:hAnsi="Segoe UI Symbol" w:cs="Segoe UI Symbol"/>
              <w:color w:val="79C24D" w:themeColor="accent1"/>
              <w:lang w:bidi="nl-NL"/>
            </w:rPr>
            <w:t>☐</w:t>
          </w:r>
        </w:sdtContent>
      </w:sdt>
      <w:r w:rsidR="008B0457" w:rsidRPr="007B111E">
        <w:rPr>
          <w:rFonts w:ascii="Calibri Light" w:hAnsi="Calibri Light" w:cs="Calibri Light"/>
          <w:lang w:bidi="nl-NL"/>
        </w:rPr>
        <w:tab/>
      </w:r>
      <w:r w:rsidR="00861B78" w:rsidRPr="007B111E">
        <w:rPr>
          <w:rFonts w:ascii="Calibri Light" w:hAnsi="Calibri Light" w:cs="Calibri Light"/>
          <w:lang w:bidi="nl-NL"/>
        </w:rPr>
        <w:t>Plaats, datum en tijd: Amsterdam, 28-11-2018, 08:58</w:t>
      </w:r>
    </w:p>
    <w:p w14:paraId="34DB56C9" w14:textId="77777777" w:rsidR="006C27EC" w:rsidRPr="007B111E" w:rsidRDefault="00861B78" w:rsidP="00FA0816">
      <w:pPr>
        <w:pStyle w:val="Kop1"/>
        <w:rPr>
          <w:rFonts w:ascii="Calibri" w:hAnsi="Calibri" w:cs="Calibri"/>
        </w:rPr>
      </w:pPr>
      <w:bookmarkStart w:id="1" w:name="_lyrp6qhzrgl" w:colFirst="0" w:colLast="0"/>
      <w:bookmarkEnd w:id="1"/>
      <w:r w:rsidRPr="007B111E">
        <w:rPr>
          <w:rFonts w:ascii="Calibri" w:hAnsi="Calibri" w:cs="Calibri"/>
          <w:lang w:bidi="nl-NL"/>
        </w:rPr>
        <w:t>In dit project gaan wij een online card game maken</w:t>
      </w:r>
    </w:p>
    <w:p w14:paraId="5D9D2E17" w14:textId="77777777" w:rsidR="006C27EC" w:rsidRPr="007B111E" w:rsidRDefault="006C27EC" w:rsidP="0081053B">
      <w:pPr>
        <w:pStyle w:val="controlelijst"/>
        <w:rPr>
          <w:rFonts w:ascii="Calibri Light" w:eastAsia="MS Gothic" w:hAnsi="Calibri Light" w:cs="Calibri Light"/>
          <w:color w:val="79C24D" w:themeColor="accent1"/>
          <w:sz w:val="28"/>
          <w:szCs w:val="28"/>
          <w:lang w:bidi="nl-NL"/>
        </w:rPr>
      </w:pPr>
    </w:p>
    <w:p w14:paraId="71FE16B9" w14:textId="77777777" w:rsidR="00861B78" w:rsidRPr="007B111E" w:rsidRDefault="00861B78" w:rsidP="00861B78">
      <w:pPr>
        <w:pStyle w:val="controlelijst"/>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moet er gemaakt worden?</w:t>
      </w:r>
    </w:p>
    <w:p w14:paraId="3BBAA667" w14:textId="02F9FF7C" w:rsidR="00861B78" w:rsidRPr="007B111E" w:rsidRDefault="00861B78"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 xml:space="preserve">De opdracht die mijn project-partner en ik hebben gekregen is het maken van een online card game, of het maken van banner tracking. </w:t>
      </w:r>
      <w:r w:rsidR="00444FD2" w:rsidRPr="007B111E">
        <w:rPr>
          <w:rFonts w:ascii="Calibri Light" w:hAnsi="Calibri Light" w:cs="Calibri Light"/>
          <w:sz w:val="24"/>
          <w:szCs w:val="24"/>
        </w:rPr>
        <w:t>Wij hebben besloten om te kiezen voor het maken van een online card game.</w:t>
      </w:r>
      <w:bookmarkStart w:id="2" w:name="_GoBack"/>
      <w:bookmarkEnd w:id="2"/>
    </w:p>
    <w:p w14:paraId="028E862D" w14:textId="77777777" w:rsidR="00444FD2" w:rsidRPr="007B111E" w:rsidRDefault="00444FD2" w:rsidP="00444FD2">
      <w:pPr>
        <w:pStyle w:val="controlelijst"/>
        <w:ind w:left="0" w:firstLine="0"/>
        <w:rPr>
          <w:rFonts w:ascii="Calibri Light" w:hAnsi="Calibri Light" w:cs="Calibri Light"/>
          <w:sz w:val="24"/>
          <w:szCs w:val="24"/>
        </w:rPr>
      </w:pPr>
    </w:p>
    <w:p w14:paraId="30BE2E23" w14:textId="77777777"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is het doel van de opdracht?</w:t>
      </w:r>
    </w:p>
    <w:p w14:paraId="0AFCBAA1" w14:textId="77777777" w:rsidR="00444FD2" w:rsidRPr="007B111E" w:rsidRDefault="00444FD2"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Het doel van de opdracht is dat je leert hoe je beter met de codeertalen om kunt gaan. Ook een belangrijk doel is dat je beter leert omgaan met deadlines en de planning van je project. Wat wij ook denken dat een doel is van de opdracht is dat je bij deze keus kunt kijken of je game of media development leuker vind, omdat je kunt kiezen voor het maken van een online game of voor het maken van banner tracking.</w:t>
      </w:r>
    </w:p>
    <w:p w14:paraId="1C9068AA" w14:textId="77777777" w:rsidR="00444FD2" w:rsidRPr="007B111E" w:rsidRDefault="00444FD2" w:rsidP="00444FD2">
      <w:pPr>
        <w:pStyle w:val="controlelijst"/>
        <w:ind w:left="0" w:firstLine="0"/>
        <w:rPr>
          <w:rFonts w:ascii="Calibri Light" w:hAnsi="Calibri Light" w:cs="Calibri Light"/>
          <w:sz w:val="24"/>
          <w:szCs w:val="24"/>
        </w:rPr>
      </w:pPr>
    </w:p>
    <w:p w14:paraId="6B0C01BF" w14:textId="77777777"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wil de opdrachtgever met deze opdracht bereiken?</w:t>
      </w:r>
    </w:p>
    <w:p w14:paraId="46ABDADF" w14:textId="77777777" w:rsidR="00444FD2" w:rsidRPr="007B111E" w:rsidRDefault="00444FD2"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De opdrachtgever wil graag bereiken dat je om leert gaan met deadlines, verantwoordelijkheid en met het inplannen van projecten. Ook wil de opdrachtgever volgens ons bereiken dat je voor jezelf al een beetje een keuze maakt over welke van de twee richtingen je op wil.</w:t>
      </w:r>
    </w:p>
    <w:p w14:paraId="49F878CC" w14:textId="77777777" w:rsidR="00444FD2" w:rsidRPr="007B111E" w:rsidRDefault="00444FD2" w:rsidP="00444FD2">
      <w:pPr>
        <w:pStyle w:val="controlelijst"/>
        <w:ind w:left="0" w:firstLine="0"/>
        <w:rPr>
          <w:rFonts w:ascii="Calibri Light" w:hAnsi="Calibri Light" w:cs="Calibri Light"/>
          <w:sz w:val="24"/>
          <w:szCs w:val="24"/>
        </w:rPr>
      </w:pPr>
    </w:p>
    <w:p w14:paraId="5C3F1781" w14:textId="77777777" w:rsidR="00444FD2" w:rsidRPr="007B111E" w:rsidRDefault="00444FD2"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Wie is de doelgroep?</w:t>
      </w:r>
    </w:p>
    <w:p w14:paraId="7B759131" w14:textId="77777777" w:rsidR="00444FD2" w:rsidRPr="007B111E" w:rsidRDefault="00444FD2" w:rsidP="00444FD2">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 xml:space="preserve">De doelgroep van onze opdracht zullen gamers zijn, maar dan gaan wij vooral uit van oudere mensen die graag kaartspellen doen op de computer. </w:t>
      </w:r>
      <w:r w:rsidR="007B111E" w:rsidRPr="007B111E">
        <w:rPr>
          <w:rFonts w:ascii="Calibri Light" w:hAnsi="Calibri Light" w:cs="Calibri Light"/>
          <w:sz w:val="24"/>
          <w:szCs w:val="24"/>
        </w:rPr>
        <w:t>Ook zullen wij jongeren verwachten, maar eigenlijk geen mensen die jonger zijn dan twaalf jaar.</w:t>
      </w:r>
    </w:p>
    <w:p w14:paraId="68500321" w14:textId="77777777" w:rsidR="007B111E" w:rsidRPr="007B111E" w:rsidRDefault="007B111E" w:rsidP="00444FD2">
      <w:pPr>
        <w:pStyle w:val="controlelijst"/>
        <w:ind w:left="0" w:firstLine="0"/>
        <w:rPr>
          <w:rFonts w:ascii="Calibri Light" w:hAnsi="Calibri Light" w:cs="Calibri Light"/>
          <w:sz w:val="24"/>
          <w:szCs w:val="24"/>
        </w:rPr>
      </w:pPr>
    </w:p>
    <w:p w14:paraId="6094EC6B" w14:textId="77777777" w:rsidR="007B111E" w:rsidRPr="007B111E" w:rsidRDefault="007B111E" w:rsidP="00444FD2">
      <w:pPr>
        <w:pStyle w:val="controlelijst"/>
        <w:ind w:left="0" w:firstLine="0"/>
        <w:rPr>
          <w:rFonts w:ascii="Calibri Light" w:hAnsi="Calibri Light" w:cs="Calibri Light"/>
          <w:sz w:val="24"/>
          <w:szCs w:val="24"/>
        </w:rPr>
      </w:pPr>
    </w:p>
    <w:p w14:paraId="4C3EA022" w14:textId="77777777" w:rsidR="007B111E" w:rsidRPr="007B111E" w:rsidRDefault="007B111E" w:rsidP="00444FD2">
      <w:pPr>
        <w:pStyle w:val="controlelijst"/>
        <w:ind w:left="0" w:firstLine="0"/>
        <w:rPr>
          <w:rFonts w:ascii="Calibri Light" w:hAnsi="Calibri Light" w:cs="Calibri Light"/>
          <w:sz w:val="24"/>
          <w:szCs w:val="24"/>
        </w:rPr>
      </w:pPr>
    </w:p>
    <w:p w14:paraId="19921B56" w14:textId="77777777" w:rsidR="007B111E" w:rsidRPr="007B111E" w:rsidRDefault="007B111E" w:rsidP="00444FD2">
      <w:pPr>
        <w:pStyle w:val="controlelijst"/>
        <w:ind w:left="0" w:firstLine="0"/>
        <w:rPr>
          <w:rFonts w:ascii="Calibri Light" w:hAnsi="Calibri Light" w:cs="Calibri Light"/>
          <w:sz w:val="24"/>
          <w:szCs w:val="24"/>
        </w:rPr>
      </w:pPr>
    </w:p>
    <w:p w14:paraId="152F63B3" w14:textId="77777777" w:rsidR="007B111E" w:rsidRPr="007B111E" w:rsidRDefault="007B111E" w:rsidP="00444FD2">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Wat is het budget en wat is de tijdsplanning?</w:t>
      </w:r>
    </w:p>
    <w:p w14:paraId="56107902" w14:textId="77777777" w:rsidR="00861B78" w:rsidRPr="007B111E" w:rsidRDefault="007B111E" w:rsidP="007B111E">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Voor ons project is geen budget aangezien wij geen dingen aan hoeven te schaffen en wij niemand in dienst hebben, de tijdsplanning voor dit project is vier weken. In deze vier weken zullen wij alles moeten doen, het is dus van groot belang dat wij een goede planning hebben.</w:t>
      </w:r>
    </w:p>
    <w:p w14:paraId="50FF174B" w14:textId="77777777" w:rsidR="007B111E" w:rsidRPr="007B111E" w:rsidRDefault="007B111E" w:rsidP="007B111E">
      <w:pPr>
        <w:pStyle w:val="controlelijst"/>
        <w:ind w:left="0" w:firstLine="0"/>
        <w:rPr>
          <w:rFonts w:ascii="Calibri Light" w:hAnsi="Calibri Light" w:cs="Calibri Light"/>
          <w:sz w:val="24"/>
          <w:szCs w:val="24"/>
        </w:rPr>
      </w:pPr>
    </w:p>
    <w:p w14:paraId="652D82B8" w14:textId="77777777" w:rsidR="007B111E" w:rsidRPr="007B111E" w:rsidRDefault="007B111E" w:rsidP="007B111E">
      <w:pPr>
        <w:pStyle w:val="controlelijst"/>
        <w:ind w:left="0" w:firstLine="0"/>
        <w:rPr>
          <w:rFonts w:ascii="Calibri" w:hAnsi="Calibri" w:cs="Calibri"/>
          <w:color w:val="589633" w:themeColor="accent1" w:themeShade="BF"/>
          <w:sz w:val="28"/>
          <w:szCs w:val="28"/>
        </w:rPr>
      </w:pPr>
      <w:r w:rsidRPr="007B111E">
        <w:rPr>
          <w:rFonts w:ascii="Calibri" w:hAnsi="Calibri" w:cs="Calibri"/>
          <w:color w:val="589633" w:themeColor="accent1" w:themeShade="BF"/>
          <w:sz w:val="28"/>
          <w:szCs w:val="28"/>
        </w:rPr>
        <w:t>Is er voorbeeldmateriaal of info afgegeven?</w:t>
      </w:r>
    </w:p>
    <w:p w14:paraId="1DFCAAF5" w14:textId="77777777" w:rsidR="007B111E" w:rsidRPr="007B111E" w:rsidRDefault="007B111E" w:rsidP="007B111E">
      <w:pPr>
        <w:pStyle w:val="controlelijst"/>
        <w:ind w:left="0" w:firstLine="0"/>
        <w:rPr>
          <w:rFonts w:ascii="Calibri Light" w:hAnsi="Calibri Light" w:cs="Calibri Light"/>
          <w:sz w:val="24"/>
          <w:szCs w:val="24"/>
        </w:rPr>
      </w:pPr>
      <w:r w:rsidRPr="007B111E">
        <w:rPr>
          <w:rFonts w:ascii="Calibri Light" w:hAnsi="Calibri Light" w:cs="Calibri Light"/>
          <w:sz w:val="24"/>
          <w:szCs w:val="24"/>
        </w:rPr>
        <w:t>Voor dit project hebben wij via magister informatie gekregen die over dit project gaat. Daarin stond precies wat de opdracht is en hoe we deze kunnen aanpakken. Ook is en beeldmateriaal gegeven door één van de docenten, maar omdat wij een ander soort card game gaan maken kunnen wij deze niet heel goed gebruiken. Ook hebben wij in de project lessen uitleg gekregen over dit project van één van onze docenten.</w:t>
      </w:r>
    </w:p>
    <w:p w14:paraId="013731E1" w14:textId="77777777" w:rsidR="006C27EC" w:rsidRPr="006F022B" w:rsidRDefault="006C27EC" w:rsidP="0081053B">
      <w:pPr>
        <w:pStyle w:val="controlelijst"/>
      </w:pPr>
    </w:p>
    <w:sectPr w:rsidR="006C27EC" w:rsidRPr="006F022B" w:rsidSect="00AB476B">
      <w:footerReference w:type="default" r:id="rId12"/>
      <w:pgSz w:w="11906" w:h="16838" w:code="9"/>
      <w:pgMar w:top="1134" w:right="1440" w:bottom="1080" w:left="1440" w:header="0" w:footer="50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C9169" w14:textId="77777777" w:rsidR="00334FB3" w:rsidRDefault="00334FB3" w:rsidP="008B0457">
      <w:pPr>
        <w:spacing w:line="240" w:lineRule="auto"/>
      </w:pPr>
      <w:r>
        <w:separator/>
      </w:r>
    </w:p>
  </w:endnote>
  <w:endnote w:type="continuationSeparator" w:id="0">
    <w:p w14:paraId="54B34A67" w14:textId="77777777" w:rsidR="00334FB3" w:rsidRDefault="00334FB3"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01094" w14:textId="77777777" w:rsidR="002B1C90" w:rsidRPr="002D5565" w:rsidRDefault="00AD2609" w:rsidP="002D5565">
    <w:pPr>
      <w:pStyle w:val="Voettekst"/>
      <w:jc w:val="right"/>
      <w:rPr>
        <w:color w:val="3B6522" w:themeColor="accent1" w:themeShade="80"/>
        <w:sz w:val="18"/>
      </w:rPr>
    </w:pPr>
    <w:r>
      <w:rPr>
        <w:noProof/>
        <w:color w:val="3B6522" w:themeColor="accent1" w:themeShade="80"/>
        <w:sz w:val="18"/>
        <w:lang w:val="en-US"/>
      </w:rPr>
      <mc:AlternateContent>
        <mc:Choice Requires="wps">
          <w:drawing>
            <wp:anchor distT="0" distB="0" distL="114300" distR="114300" simplePos="0" relativeHeight="251658240" behindDoc="1" locked="1" layoutInCell="1" allowOverlap="1" wp14:anchorId="655CD5B5" wp14:editId="653F1502">
              <wp:simplePos x="0" y="0"/>
              <wp:positionH relativeFrom="page">
                <wp:posOffset>3695700</wp:posOffset>
              </wp:positionH>
              <wp:positionV relativeFrom="page">
                <wp:posOffset>6406515</wp:posOffset>
              </wp:positionV>
              <wp:extent cx="609600" cy="8001000"/>
              <wp:effectExtent l="0" t="0" r="0" b="0"/>
              <wp:wrapNone/>
              <wp:docPr id="1" name="AutoVorm 1" title="Paginara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98EAE" id="_x0000_t6" coordsize="21600,21600" o:spt="6" path="m,l,21600r21600,xe">
              <v:stroke joinstyle="miter"/>
              <v:path gradientshapeok="t" o:connecttype="custom" o:connectlocs="0,0;0,10800;0,21600;10800,21600;21600,21600;10800,10800" textboxrect="1800,12600,12600,19800"/>
            </v:shapetype>
            <v:shape id="AutoVorm 1" o:spid="_x0000_s1026" type="#_x0000_t6" alt="Titel: Paginarand" style="position:absolute;margin-left:291pt;margin-top:504.45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&#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lang w:bidi="nl-NL"/>
      </w:rPr>
      <w:t xml:space="preserve">Pagina </w:t>
    </w:r>
    <w:r w:rsidR="00585E82">
      <w:rPr>
        <w:lang w:bidi="nl-NL"/>
      </w:rPr>
      <w:fldChar w:fldCharType="begin"/>
    </w:r>
    <w:r w:rsidR="00585E82">
      <w:rPr>
        <w:lang w:bidi="nl-NL"/>
      </w:rPr>
      <w:instrText xml:space="preserve"> PAGE  \* MERGEFORMAT </w:instrText>
    </w:r>
    <w:r w:rsidR="00585E82">
      <w:rPr>
        <w:lang w:bidi="nl-NL"/>
      </w:rPr>
      <w:fldChar w:fldCharType="separate"/>
    </w:r>
    <w:r w:rsidR="0030570A" w:rsidRPr="0030570A">
      <w:rPr>
        <w:noProof/>
        <w:color w:val="3B6522" w:themeColor="accent1" w:themeShade="80"/>
        <w:sz w:val="18"/>
        <w:lang w:bidi="nl-NL"/>
      </w:rPr>
      <w:t>1</w:t>
    </w:r>
    <w:r w:rsidR="00585E82">
      <w:rPr>
        <w:noProof/>
        <w:color w:val="3B6522" w:themeColor="accent1" w:themeShade="80"/>
        <w:sz w:val="18"/>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8CC11" w14:textId="77777777" w:rsidR="00334FB3" w:rsidRDefault="00334FB3" w:rsidP="008B0457">
      <w:pPr>
        <w:spacing w:line="240" w:lineRule="auto"/>
      </w:pPr>
      <w:r>
        <w:separator/>
      </w:r>
    </w:p>
  </w:footnote>
  <w:footnote w:type="continuationSeparator" w:id="0">
    <w:p w14:paraId="05197AE7" w14:textId="77777777" w:rsidR="00334FB3" w:rsidRDefault="00334FB3" w:rsidP="008B04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8540B8"/>
    <w:multiLevelType w:val="hybridMultilevel"/>
    <w:tmpl w:val="4B94FED8"/>
    <w:lvl w:ilvl="0" w:tplc="B10CC412">
      <w:start w:val="1"/>
      <w:numFmt w:val="bullet"/>
      <w:pStyle w:val="opsommingsteken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0449FE"/>
    <w:multiLevelType w:val="hybridMultilevel"/>
    <w:tmpl w:val="99C0F2BC"/>
    <w:lvl w:ilvl="0" w:tplc="CE6463F8">
      <w:start w:val="1"/>
      <w:numFmt w:val="bullet"/>
      <w:pStyle w:val="Lijstalinea"/>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78"/>
    <w:rsid w:val="0003156E"/>
    <w:rsid w:val="001421CE"/>
    <w:rsid w:val="00194FA3"/>
    <w:rsid w:val="002A0996"/>
    <w:rsid w:val="002B1C90"/>
    <w:rsid w:val="002D5565"/>
    <w:rsid w:val="0030570A"/>
    <w:rsid w:val="00325041"/>
    <w:rsid w:val="00334FB3"/>
    <w:rsid w:val="00393A46"/>
    <w:rsid w:val="003A77CE"/>
    <w:rsid w:val="00444FD2"/>
    <w:rsid w:val="00585E82"/>
    <w:rsid w:val="006259A1"/>
    <w:rsid w:val="00675F78"/>
    <w:rsid w:val="006C0196"/>
    <w:rsid w:val="006C0AED"/>
    <w:rsid w:val="006C27EC"/>
    <w:rsid w:val="006F022B"/>
    <w:rsid w:val="007B111E"/>
    <w:rsid w:val="0081053B"/>
    <w:rsid w:val="00861B78"/>
    <w:rsid w:val="008B0457"/>
    <w:rsid w:val="00961CAB"/>
    <w:rsid w:val="00A27BBA"/>
    <w:rsid w:val="00A34118"/>
    <w:rsid w:val="00AB476B"/>
    <w:rsid w:val="00AD2609"/>
    <w:rsid w:val="00AE53AB"/>
    <w:rsid w:val="00B04DF0"/>
    <w:rsid w:val="00B27F29"/>
    <w:rsid w:val="00B55E3C"/>
    <w:rsid w:val="00B734EF"/>
    <w:rsid w:val="00B75C23"/>
    <w:rsid w:val="00B80F1F"/>
    <w:rsid w:val="00BB5447"/>
    <w:rsid w:val="00D141B9"/>
    <w:rsid w:val="00D41208"/>
    <w:rsid w:val="00E42E27"/>
    <w:rsid w:val="00E71676"/>
    <w:rsid w:val="00EE14B4"/>
    <w:rsid w:val="00F06AF6"/>
    <w:rsid w:val="00F5564F"/>
    <w:rsid w:val="00F6243E"/>
    <w:rsid w:val="00F93095"/>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F7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55E3C"/>
    <w:pPr>
      <w:spacing w:before="60" w:after="60" w:line="264" w:lineRule="auto"/>
    </w:pPr>
    <w:rPr>
      <w:rFonts w:ascii="Times New Roman" w:hAnsi="Times New Roman"/>
    </w:rPr>
  </w:style>
  <w:style w:type="paragraph" w:styleId="Kop1">
    <w:name w:val="heading 1"/>
    <w:basedOn w:val="Standaard"/>
    <w:next w:val="Standaard"/>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Kop2">
    <w:name w:val="heading 2"/>
    <w:basedOn w:val="Standaard"/>
    <w:next w:val="Standaard"/>
    <w:uiPriority w:val="9"/>
    <w:semiHidden/>
    <w:unhideWhenUsed/>
    <w:rsid w:val="00B734EF"/>
    <w:pPr>
      <w:keepNext/>
      <w:keepLines/>
      <w:spacing w:before="360" w:after="120"/>
      <w:outlineLvl w:val="1"/>
    </w:pPr>
    <w:rPr>
      <w:sz w:val="32"/>
      <w:szCs w:val="32"/>
    </w:rPr>
  </w:style>
  <w:style w:type="paragraph" w:styleId="Kop3">
    <w:name w:val="heading 3"/>
    <w:basedOn w:val="Standaard"/>
    <w:next w:val="Standaard"/>
    <w:uiPriority w:val="9"/>
    <w:semiHidden/>
    <w:unhideWhenUsed/>
    <w:qFormat/>
    <w:rsid w:val="00B734EF"/>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rsid w:val="00B734EF"/>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rsid w:val="00B734EF"/>
    <w:pPr>
      <w:keepNext/>
      <w:keepLines/>
      <w:spacing w:before="240" w:after="80"/>
      <w:outlineLvl w:val="4"/>
    </w:pPr>
    <w:rPr>
      <w:color w:val="666666"/>
    </w:rPr>
  </w:style>
  <w:style w:type="paragraph" w:styleId="Kop6">
    <w:name w:val="heading 6"/>
    <w:basedOn w:val="Standaard"/>
    <w:next w:val="Standaard"/>
    <w:uiPriority w:val="9"/>
    <w:semiHidden/>
    <w:unhideWhenUsed/>
    <w:qFormat/>
    <w:rsid w:val="00B734EF"/>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rsid w:val="00A27BBA"/>
    <w:pPr>
      <w:keepNext/>
      <w:keepLines/>
      <w:spacing w:after="480"/>
    </w:pPr>
    <w:rPr>
      <w:rFonts w:ascii="Arial" w:hAnsi="Arial"/>
      <w:b/>
      <w:caps/>
      <w:noProof/>
      <w:sz w:val="44"/>
      <w:szCs w:val="52"/>
      <w:lang w:val="en-US"/>
    </w:rPr>
  </w:style>
  <w:style w:type="paragraph" w:styleId="Ondertitel">
    <w:name w:val="Subtitle"/>
    <w:basedOn w:val="Standaard"/>
    <w:next w:val="Standaard"/>
    <w:uiPriority w:val="11"/>
    <w:rsid w:val="00B734EF"/>
    <w:pPr>
      <w:keepNext/>
      <w:keepLines/>
      <w:spacing w:after="320"/>
    </w:pPr>
    <w:rPr>
      <w:color w:val="666666"/>
      <w:sz w:val="30"/>
      <w:szCs w:val="30"/>
    </w:rPr>
  </w:style>
  <w:style w:type="paragraph" w:styleId="Koptekst">
    <w:name w:val="header"/>
    <w:basedOn w:val="Standaard"/>
    <w:link w:val="KoptekstChar"/>
    <w:uiPriority w:val="99"/>
    <w:unhideWhenUsed/>
    <w:rsid w:val="002D5565"/>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2D5565"/>
  </w:style>
  <w:style w:type="paragraph" w:styleId="Voettekst">
    <w:name w:val="footer"/>
    <w:basedOn w:val="Standaard"/>
    <w:link w:val="VoettekstChar"/>
    <w:uiPriority w:val="99"/>
    <w:unhideWhenUsed/>
    <w:rsid w:val="002D5565"/>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2D5565"/>
  </w:style>
  <w:style w:type="paragraph" w:customStyle="1" w:styleId="controlelijst">
    <w:name w:val="controlelijst"/>
    <w:basedOn w:val="Standaard"/>
    <w:qFormat/>
    <w:rsid w:val="00BB5447"/>
    <w:pPr>
      <w:ind w:left="357" w:hanging="357"/>
    </w:pPr>
  </w:style>
  <w:style w:type="paragraph" w:customStyle="1" w:styleId="opsommingsteken2">
    <w:name w:val="opsommingsteken 2"/>
    <w:basedOn w:val="Standaard"/>
    <w:rsid w:val="0081053B"/>
    <w:pPr>
      <w:numPr>
        <w:numId w:val="2"/>
      </w:numPr>
    </w:pPr>
  </w:style>
  <w:style w:type="paragraph" w:styleId="Lijstalinea">
    <w:name w:val="List Paragraph"/>
    <w:basedOn w:val="Standaard"/>
    <w:uiPriority w:val="34"/>
    <w:rsid w:val="0081053B"/>
    <w:pPr>
      <w:numPr>
        <w:numId w:val="3"/>
      </w:numPr>
      <w:ind w:left="720"/>
      <w:contextualSpacing/>
    </w:pPr>
  </w:style>
  <w:style w:type="paragraph" w:styleId="Ballontekst">
    <w:name w:val="Balloon Text"/>
    <w:basedOn w:val="Standaard"/>
    <w:link w:val="BallontekstChar"/>
    <w:semiHidden/>
    <w:unhideWhenUsed/>
    <w:rsid w:val="0030570A"/>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305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Local\Packages\Microsoft.Office.Desktop_8wekyb3d8bbwe\LocalCache\Roaming\Microsoft\Templates\Controlelijst%20voor%20financi&#235;le%20planning.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0A2BA-F515-4E77-BDE4-F4F8FD7AF55D}">
  <ds:schemaRefs>
    <ds:schemaRef ds:uri="http://schemas.microsoft.com/sharepoint/v3/contenttype/forms"/>
  </ds:schemaRefs>
</ds:datastoreItem>
</file>

<file path=customXml/itemProps2.xml><?xml version="1.0" encoding="utf-8"?>
<ds:datastoreItem xmlns:ds="http://schemas.openxmlformats.org/officeDocument/2006/customXml" ds:itemID="{302977B4-CA4C-4D04-8724-67635B1F8B0D}">
  <ds:schemaRefs>
    <ds:schemaRef ds:uri="http://schemas.microsoft.com/sharepoint/v3"/>
    <ds:schemaRef ds:uri="http://purl.org/dc/elements/1.1/"/>
    <ds:schemaRef ds:uri="fb0879af-3eba-417a-a55a-ffe6dcd6ca77"/>
    <ds:schemaRef ds:uri="http://purl.org/dc/dcmitype/"/>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6dc4bcd6-49db-4c07-9060-8acfc67cef9f"/>
    <ds:schemaRef ds:uri="http://schemas.microsoft.com/office/2006/metadata/properties"/>
  </ds:schemaRefs>
</ds:datastoreItem>
</file>

<file path=customXml/itemProps3.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Controlelijst voor financiële planning</Template>
  <TotalTime>0</TotalTime>
  <Pages>2</Pages>
  <Words>362</Words>
  <Characters>1991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2018-12-04T12:48:00Z</dcterms:created>
  <dcterms:modified xsi:type="dcterms:W3CDTF">2018-12-04T12:48:00Z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2018-06-29T15:45:29.3289129Z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